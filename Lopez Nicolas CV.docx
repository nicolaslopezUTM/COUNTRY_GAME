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03DCE" w14:textId="77777777" w:rsidR="00502A8C" w:rsidRPr="001A7F01" w:rsidRDefault="00502A8C" w:rsidP="00502A8C">
      <w:pPr>
        <w:pStyle w:val="Heading1"/>
        <w:rPr>
          <w:color w:val="auto"/>
          <w:szCs w:val="28"/>
        </w:rPr>
      </w:pPr>
      <w:r w:rsidRPr="001A7F01">
        <w:rPr>
          <w:color w:val="auto"/>
          <w:szCs w:val="28"/>
        </w:rPr>
        <w:t xml:space="preserve">Summary </w:t>
      </w:r>
    </w:p>
    <w:p w14:paraId="24CFF41C" w14:textId="77777777" w:rsidR="00502A8C" w:rsidRPr="001A7F01" w:rsidRDefault="00502A8C" w:rsidP="00502A8C">
      <w:pPr>
        <w:pStyle w:val="Heading2"/>
        <w:rPr>
          <w:color w:val="auto"/>
        </w:rPr>
      </w:pPr>
      <w:r w:rsidRPr="001A7F01">
        <w:rPr>
          <w:color w:val="auto"/>
        </w:rPr>
        <w:t>Years of Experience</w:t>
      </w:r>
    </w:p>
    <w:p w14:paraId="6F6917AD" w14:textId="77777777" w:rsidR="00502A8C" w:rsidRPr="001A7F01" w:rsidRDefault="00502A8C" w:rsidP="00502A8C">
      <w:pPr>
        <w:pStyle w:val="Heading2"/>
        <w:rPr>
          <w:color w:val="auto"/>
        </w:rPr>
      </w:pPr>
      <w:r w:rsidRPr="001A7F01">
        <w:rPr>
          <w:color w:val="auto"/>
        </w:rPr>
        <w:t>Office of Employment</w:t>
      </w:r>
    </w:p>
    <w:p w14:paraId="77D36CFC" w14:textId="77777777" w:rsidR="00502A8C" w:rsidRPr="001A7F01" w:rsidRDefault="00502A8C" w:rsidP="00502A8C">
      <w:pPr>
        <w:pStyle w:val="Heading2"/>
        <w:rPr>
          <w:color w:val="auto"/>
        </w:rPr>
      </w:pPr>
      <w:r w:rsidRPr="001A7F01">
        <w:rPr>
          <w:color w:val="auto"/>
        </w:rPr>
        <w:t>Industries</w:t>
      </w:r>
    </w:p>
    <w:p w14:paraId="7C519AA5" w14:textId="77777777" w:rsidR="00502A8C" w:rsidRPr="001A7F01" w:rsidRDefault="00502A8C" w:rsidP="00502A8C">
      <w:pPr>
        <w:pStyle w:val="Heading2"/>
        <w:rPr>
          <w:color w:val="auto"/>
        </w:rPr>
      </w:pPr>
      <w:r w:rsidRPr="001A7F01">
        <w:rPr>
          <w:color w:val="auto"/>
        </w:rPr>
        <w:t>Areas of Expertise</w:t>
      </w:r>
    </w:p>
    <w:p w14:paraId="36B248EF" w14:textId="77777777" w:rsidR="00502A8C" w:rsidRPr="001A7F01" w:rsidRDefault="00502A8C" w:rsidP="00502A8C">
      <w:pPr>
        <w:pStyle w:val="Heading2"/>
        <w:rPr>
          <w:color w:val="auto"/>
        </w:rPr>
      </w:pPr>
      <w:r w:rsidRPr="001A7F01">
        <w:rPr>
          <w:color w:val="auto"/>
        </w:rPr>
        <w:t>Education</w:t>
      </w:r>
    </w:p>
    <w:p w14:paraId="74EE3FB6" w14:textId="77777777" w:rsidR="00502A8C" w:rsidRPr="001A7F01" w:rsidRDefault="00502A8C" w:rsidP="00502A8C">
      <w:pPr>
        <w:pStyle w:val="Heading2"/>
        <w:rPr>
          <w:color w:val="auto"/>
        </w:rPr>
      </w:pPr>
      <w:r w:rsidRPr="001A7F01">
        <w:rPr>
          <w:color w:val="auto"/>
        </w:rPr>
        <w:t>Software / Skills</w:t>
      </w:r>
    </w:p>
    <w:p w14:paraId="3BBBDBBC" w14:textId="77777777" w:rsidR="009B244A" w:rsidRPr="001A7F01" w:rsidRDefault="009B244A" w:rsidP="009B244A">
      <w:pPr>
        <w:pStyle w:val="Heading2"/>
        <w:rPr>
          <w:color w:val="auto"/>
        </w:rPr>
      </w:pPr>
      <w:r w:rsidRPr="001A7F01">
        <w:rPr>
          <w:color w:val="auto"/>
        </w:rPr>
        <w:t>Professional Membership</w:t>
      </w:r>
    </w:p>
    <w:p w14:paraId="28941665" w14:textId="77777777" w:rsidR="00502A8C" w:rsidRPr="001A7F01" w:rsidRDefault="00502A8C" w:rsidP="00502A8C">
      <w:pPr>
        <w:pStyle w:val="Heading2"/>
        <w:rPr>
          <w:color w:val="auto"/>
        </w:rPr>
      </w:pPr>
      <w:r w:rsidRPr="001A7F01">
        <w:rPr>
          <w:color w:val="auto"/>
        </w:rPr>
        <w:t>Languages</w:t>
      </w:r>
    </w:p>
    <w:p w14:paraId="1C4F5AA4" w14:textId="77777777" w:rsidR="00502A8C" w:rsidRPr="001A7F01" w:rsidRDefault="00502A8C" w:rsidP="00502A8C">
      <w:pPr>
        <w:pStyle w:val="Heading1"/>
        <w:rPr>
          <w:color w:val="auto"/>
        </w:rPr>
      </w:pPr>
      <w:r w:rsidRPr="001A7F01">
        <w:rPr>
          <w:color w:val="auto"/>
        </w:rPr>
        <w:t>Experience</w:t>
      </w:r>
    </w:p>
    <w:p w14:paraId="2B54FF46" w14:textId="45F8EEA7" w:rsidR="00502A8C" w:rsidRPr="001A7F01" w:rsidRDefault="00D90231" w:rsidP="00502A8C">
      <w:pPr>
        <w:pStyle w:val="Heading3"/>
        <w:rPr>
          <w:color w:val="auto"/>
        </w:rPr>
      </w:pPr>
      <w:r w:rsidRPr="001A7F01">
        <w:rPr>
          <w:color w:val="auto"/>
        </w:rPr>
        <w:t>GIS Graduate Analyst</w:t>
      </w:r>
    </w:p>
    <w:p w14:paraId="76D1F505" w14:textId="21C1F6EB" w:rsidR="00502A8C" w:rsidRPr="001A7F01" w:rsidRDefault="00D90231" w:rsidP="00502A8C">
      <w:pPr>
        <w:pStyle w:val="Heading4"/>
        <w:rPr>
          <w:color w:val="auto"/>
        </w:rPr>
      </w:pPr>
      <w:r w:rsidRPr="001A7F01">
        <w:rPr>
          <w:color w:val="auto"/>
        </w:rPr>
        <w:t>Wood plc (April 2024 – Present)</w:t>
      </w:r>
    </w:p>
    <w:p w14:paraId="1B8A805B" w14:textId="77777777" w:rsidR="00D90231" w:rsidRPr="001A7F01" w:rsidRDefault="00D90231" w:rsidP="00D90231">
      <w:pPr>
        <w:pStyle w:val="Heading3"/>
        <w:rPr>
          <w:color w:val="auto"/>
          <w:lang w:val="en-GB"/>
        </w:rPr>
      </w:pPr>
      <w:r w:rsidRPr="001A7F01">
        <w:rPr>
          <w:color w:val="auto"/>
          <w:lang w:val="en-GB"/>
        </w:rPr>
        <w:t>GIS Analyst</w:t>
      </w:r>
    </w:p>
    <w:p w14:paraId="30E08C71" w14:textId="3C8AE7BE" w:rsidR="00D16185" w:rsidRPr="001A7F01" w:rsidRDefault="00D90231" w:rsidP="001A7F01">
      <w:pPr>
        <w:pStyle w:val="Heading4"/>
        <w:rPr>
          <w:color w:val="auto"/>
          <w:lang w:val="en-GB"/>
        </w:rPr>
      </w:pPr>
      <w:r w:rsidRPr="001A7F01">
        <w:rPr>
          <w:color w:val="auto"/>
          <w:lang w:val="en-GB"/>
        </w:rPr>
        <w:t>Wood plc</w:t>
      </w:r>
    </w:p>
    <w:p w14:paraId="153C8ED2" w14:textId="77777777" w:rsidR="008F25E2" w:rsidRPr="001A7F01" w:rsidRDefault="008F25E2" w:rsidP="008F25E2">
      <w:pPr>
        <w:pStyle w:val="BodyText"/>
        <w:rPr>
          <w:color w:val="auto"/>
        </w:rPr>
        <w:sectPr w:rsidR="008F25E2" w:rsidRPr="001A7F01" w:rsidSect="00736FD3">
          <w:headerReference w:type="default" r:id="rId11"/>
          <w:footerReference w:type="default" r:id="rId12"/>
          <w:headerReference w:type="first" r:id="rId13"/>
          <w:type w:val="continuous"/>
          <w:pgSz w:w="11907" w:h="16839" w:code="9"/>
          <w:pgMar w:top="1080" w:right="1138" w:bottom="720" w:left="1138" w:header="576" w:footer="216" w:gutter="0"/>
          <w:cols w:sep="1" w:space="720"/>
          <w:docGrid w:linePitch="360"/>
        </w:sectPr>
      </w:pPr>
    </w:p>
    <w:p w14:paraId="4F3FCEE0" w14:textId="77777777" w:rsidR="003264E4" w:rsidRPr="001A7F01" w:rsidRDefault="003264E4" w:rsidP="007213CA">
      <w:pPr>
        <w:pStyle w:val="Heading1"/>
        <w:rPr>
          <w:color w:val="auto"/>
        </w:rPr>
      </w:pPr>
      <w:r w:rsidRPr="001A7F01">
        <w:rPr>
          <w:color w:val="auto"/>
        </w:rPr>
        <w:t>Experience</w:t>
      </w:r>
    </w:p>
    <w:p w14:paraId="6160E647" w14:textId="52B55A16" w:rsidR="00D90231" w:rsidRPr="001A7F01" w:rsidRDefault="00D90231" w:rsidP="00D90231">
      <w:pPr>
        <w:pStyle w:val="Heading3"/>
        <w:rPr>
          <w:color w:val="auto"/>
          <w:lang w:val="en-GB"/>
        </w:rPr>
      </w:pPr>
      <w:r w:rsidRPr="001A7F01">
        <w:rPr>
          <w:color w:val="auto"/>
          <w:lang w:val="en-GB"/>
        </w:rPr>
        <w:t>MSc GIS (January 2023 – December 2023)</w:t>
      </w:r>
    </w:p>
    <w:p w14:paraId="5D6F15D2" w14:textId="77777777" w:rsidR="00D90231" w:rsidRPr="001A7F01" w:rsidRDefault="00D90231" w:rsidP="00D90231">
      <w:pPr>
        <w:pStyle w:val="BodyText"/>
        <w:rPr>
          <w:color w:val="auto"/>
          <w:lang w:val="en-GB"/>
        </w:rPr>
      </w:pPr>
      <w:r w:rsidRPr="001A7F01">
        <w:rPr>
          <w:b/>
          <w:bCs/>
          <w:color w:val="auto"/>
          <w:lang w:val="en-GB"/>
        </w:rPr>
        <w:t>University Conservation Projects</w:t>
      </w:r>
      <w:r w:rsidRPr="001A7F01">
        <w:rPr>
          <w:color w:val="auto"/>
          <w:lang w:val="en-GB"/>
        </w:rPr>
        <w:t xml:space="preserve"> Geospatial analysis of environmental and ecological activity constraints to determine an area for wildlife conservation on behalf of the Estate of the University of Aberdeen. This area was determined using advanced Map Algebra, Multi-Criteria Analysis and Fuzzy Analysis.</w:t>
      </w:r>
    </w:p>
    <w:p w14:paraId="09A505F0" w14:textId="77777777" w:rsidR="00D90231" w:rsidRPr="001A7F01" w:rsidRDefault="00D90231" w:rsidP="00D90231">
      <w:pPr>
        <w:pStyle w:val="BodyText"/>
        <w:rPr>
          <w:color w:val="auto"/>
          <w:lang w:val="en-GB"/>
        </w:rPr>
      </w:pPr>
      <w:r w:rsidRPr="001A7F01">
        <w:rPr>
          <w:b/>
          <w:bCs/>
          <w:color w:val="auto"/>
          <w:lang w:val="en-GB"/>
        </w:rPr>
        <w:t xml:space="preserve">Other University Projects </w:t>
      </w:r>
      <w:r w:rsidRPr="001A7F01">
        <w:rPr>
          <w:color w:val="auto"/>
          <w:lang w:val="en-GB"/>
        </w:rPr>
        <w:t xml:space="preserve">Geospatial analysis of environmental and commercial constraints to support a railway route selection, dam site selection, a farm development project. These projects required geospatial analysis of Remote Sensing data (Satellite, LIDAR), geoprocessing and map algebra to determine criteria and constraints for site selection, and data organisation and advanced analysis using python scripts (from data acquisition calling to API to data uniformization from multiple sources to a unique analysable dataset). </w:t>
      </w:r>
    </w:p>
    <w:p w14:paraId="347F8F7E" w14:textId="77777777" w:rsidR="004D61DB" w:rsidRPr="001A7F01" w:rsidRDefault="004D61DB" w:rsidP="00451FC9">
      <w:pPr>
        <w:pStyle w:val="BodyText"/>
        <w:rPr>
          <w:color w:val="auto"/>
        </w:rPr>
      </w:pPr>
    </w:p>
    <w:p w14:paraId="1CB0A3E7" w14:textId="77777777" w:rsidR="007C0904" w:rsidRPr="001A7F01" w:rsidRDefault="007C0904" w:rsidP="007213CA">
      <w:pPr>
        <w:pStyle w:val="Heading1"/>
        <w:rPr>
          <w:color w:val="auto"/>
        </w:rPr>
      </w:pPr>
      <w:r w:rsidRPr="001A7F01">
        <w:rPr>
          <w:color w:val="auto"/>
        </w:rPr>
        <w:t>Professional History</w:t>
      </w:r>
    </w:p>
    <w:p w14:paraId="61C5D206" w14:textId="77777777" w:rsidR="00D90231" w:rsidRPr="001A7F01" w:rsidRDefault="00D90231" w:rsidP="00D90231">
      <w:pPr>
        <w:pStyle w:val="BulletList"/>
        <w:rPr>
          <w:color w:val="auto"/>
        </w:rPr>
      </w:pPr>
      <w:r w:rsidRPr="001A7F01">
        <w:rPr>
          <w:color w:val="auto"/>
        </w:rPr>
        <w:t>Wood plc (April 2024 – Present)</w:t>
      </w:r>
    </w:p>
    <w:p w14:paraId="1C427C1B" w14:textId="705F2ABF" w:rsidR="007213CA" w:rsidRDefault="00D90231" w:rsidP="007213CA">
      <w:pPr>
        <w:pStyle w:val="BulletList"/>
        <w:rPr>
          <w:color w:val="auto"/>
          <w:lang w:val="en-GB"/>
        </w:rPr>
      </w:pPr>
      <w:r w:rsidRPr="001A7F01">
        <w:rPr>
          <w:color w:val="auto"/>
          <w:lang w:val="en-GB"/>
        </w:rPr>
        <w:t>MSc GIS (January 2023 – December 2023)</w:t>
      </w:r>
    </w:p>
    <w:p w14:paraId="2BF31928" w14:textId="55C94AD4" w:rsidR="008760F9" w:rsidRPr="008760F9" w:rsidRDefault="008760F9" w:rsidP="008760F9">
      <w:pPr>
        <w:pStyle w:val="BulletList"/>
        <w:numPr>
          <w:ilvl w:val="0"/>
          <w:numId w:val="0"/>
        </w:numPr>
        <w:ind w:left="360"/>
        <w:jc w:val="center"/>
        <w:rPr>
          <w:color w:val="auto"/>
          <w:lang w:val="en-GB"/>
        </w:rPr>
      </w:pPr>
      <w:r w:rsidRPr="008760F9">
        <w:rPr>
          <w:color w:val="auto"/>
          <w:lang w:val="en-GB"/>
        </w:rPr>
        <w:t>© All rights reserved.</w:t>
      </w:r>
    </w:p>
    <w:p w14:paraId="3D9FE85B" w14:textId="77777777" w:rsidR="007213CA" w:rsidRPr="001A7F01" w:rsidRDefault="007213CA" w:rsidP="00703529">
      <w:pPr>
        <w:pStyle w:val="Heading4"/>
        <w:rPr>
          <w:color w:val="auto"/>
        </w:rPr>
      </w:pPr>
    </w:p>
    <w:sectPr w:rsidR="007213CA" w:rsidRPr="001A7F01" w:rsidSect="00A519D9">
      <w:type w:val="continuous"/>
      <w:pgSz w:w="11907" w:h="16839" w:code="9"/>
      <w:pgMar w:top="1080" w:right="1138" w:bottom="720" w:left="1138" w:header="576" w:footer="2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215FD" w14:textId="77777777" w:rsidR="004335D6" w:rsidRDefault="004335D6" w:rsidP="007213CA">
      <w:r>
        <w:separator/>
      </w:r>
    </w:p>
    <w:p w14:paraId="31D290BC" w14:textId="77777777" w:rsidR="004335D6" w:rsidRDefault="004335D6" w:rsidP="007213CA"/>
    <w:p w14:paraId="76073FA8" w14:textId="77777777" w:rsidR="004335D6" w:rsidRDefault="004335D6" w:rsidP="007213CA"/>
    <w:p w14:paraId="0F21F530" w14:textId="77777777" w:rsidR="004335D6" w:rsidRDefault="004335D6" w:rsidP="007213CA"/>
  </w:endnote>
  <w:endnote w:type="continuationSeparator" w:id="0">
    <w:p w14:paraId="250E0532" w14:textId="77777777" w:rsidR="004335D6" w:rsidRDefault="004335D6" w:rsidP="007213CA">
      <w:r>
        <w:continuationSeparator/>
      </w:r>
    </w:p>
    <w:p w14:paraId="25EA275B" w14:textId="77777777" w:rsidR="004335D6" w:rsidRDefault="004335D6" w:rsidP="007213CA"/>
    <w:p w14:paraId="22F49FE2" w14:textId="77777777" w:rsidR="004335D6" w:rsidRDefault="004335D6" w:rsidP="007213CA"/>
    <w:p w14:paraId="1DA66211" w14:textId="77777777" w:rsidR="004335D6" w:rsidRDefault="004335D6" w:rsidP="00721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0000000000000000000"/>
    <w:charset w:val="00"/>
    <w:family w:val="swiss"/>
    <w:notTrueType/>
    <w:pitch w:val="variable"/>
    <w:sig w:usb0="20000287"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84" w:type="pct"/>
      <w:tblInd w:w="108" w:type="dxa"/>
      <w:tblLayout w:type="fixed"/>
      <w:tblCellMar>
        <w:left w:w="115" w:type="dxa"/>
        <w:right w:w="115" w:type="dxa"/>
      </w:tblCellMar>
      <w:tblLook w:val="04A0" w:firstRow="1" w:lastRow="0" w:firstColumn="1" w:lastColumn="0" w:noHBand="0" w:noVBand="1"/>
    </w:tblPr>
    <w:tblGrid>
      <w:gridCol w:w="2448"/>
      <w:gridCol w:w="3479"/>
      <w:gridCol w:w="3481"/>
    </w:tblGrid>
    <w:tr w:rsidR="00F5778C" w14:paraId="7B6E525A" w14:textId="77777777" w:rsidTr="001F1EDB">
      <w:trPr>
        <w:trHeight w:hRule="exact" w:val="283"/>
      </w:trPr>
      <w:tc>
        <w:tcPr>
          <w:tcW w:w="1301" w:type="pct"/>
          <w:tcBorders>
            <w:bottom w:val="single" w:sz="4" w:space="0" w:color="auto"/>
          </w:tcBorders>
          <w:shd w:val="clear" w:color="auto" w:fill="auto"/>
          <w:vAlign w:val="center"/>
        </w:tcPr>
        <w:p w14:paraId="79ACBD72" w14:textId="77777777" w:rsidR="00F5778C" w:rsidRPr="00332B8D" w:rsidRDefault="00F5778C" w:rsidP="001F1EDB">
          <w:pPr>
            <w:rPr>
              <w:sz w:val="16"/>
            </w:rPr>
          </w:pPr>
        </w:p>
      </w:tc>
      <w:tc>
        <w:tcPr>
          <w:tcW w:w="3699" w:type="pct"/>
          <w:gridSpan w:val="2"/>
          <w:tcBorders>
            <w:bottom w:val="single" w:sz="4" w:space="0" w:color="auto"/>
          </w:tcBorders>
        </w:tcPr>
        <w:p w14:paraId="72ECA477" w14:textId="77777777" w:rsidR="00F5778C" w:rsidRPr="00332B8D" w:rsidRDefault="00F5778C" w:rsidP="001F1EDB">
          <w:pPr>
            <w:rPr>
              <w:sz w:val="16"/>
            </w:rPr>
          </w:pPr>
        </w:p>
      </w:tc>
    </w:tr>
    <w:tr w:rsidR="00F5778C" w:rsidRPr="00A65866" w14:paraId="1753A7EA" w14:textId="77777777" w:rsidTr="001F1EDB">
      <w:trPr>
        <w:trHeight w:hRule="exact" w:val="266"/>
      </w:trPr>
      <w:tc>
        <w:tcPr>
          <w:tcW w:w="1301" w:type="pct"/>
          <w:tcBorders>
            <w:top w:val="single" w:sz="4" w:space="0" w:color="auto"/>
          </w:tcBorders>
          <w:shd w:val="clear" w:color="auto" w:fill="auto"/>
        </w:tcPr>
        <w:p w14:paraId="525A40E7" w14:textId="3AF15C35" w:rsidR="00F5778C" w:rsidRPr="0056104F" w:rsidRDefault="00D90231" w:rsidP="0056104F">
          <w:pPr>
            <w:pStyle w:val="Footer"/>
            <w:spacing w:before="0"/>
            <w:rPr>
              <w:color w:val="233845"/>
              <w:sz w:val="16"/>
            </w:rPr>
          </w:pPr>
          <w:r>
            <w:rPr>
              <w:color w:val="233845"/>
              <w:sz w:val="16"/>
            </w:rPr>
            <w:t>February, 2024</w:t>
          </w:r>
        </w:p>
      </w:tc>
      <w:tc>
        <w:tcPr>
          <w:tcW w:w="1849" w:type="pct"/>
          <w:tcBorders>
            <w:top w:val="single" w:sz="4" w:space="0" w:color="auto"/>
          </w:tcBorders>
        </w:tcPr>
        <w:p w14:paraId="6B78C1A5" w14:textId="77777777" w:rsidR="00F5778C" w:rsidRDefault="00F5778C" w:rsidP="001F1EDB">
          <w:pPr>
            <w:spacing w:before="120"/>
            <w:ind w:left="705" w:hanging="187"/>
            <w:jc w:val="right"/>
          </w:pPr>
        </w:p>
      </w:tc>
      <w:tc>
        <w:tcPr>
          <w:tcW w:w="1850" w:type="pct"/>
          <w:vMerge w:val="restart"/>
          <w:tcBorders>
            <w:top w:val="single" w:sz="4" w:space="0" w:color="auto"/>
          </w:tcBorders>
          <w:vAlign w:val="center"/>
        </w:tcPr>
        <w:p w14:paraId="12A9CE15" w14:textId="77777777" w:rsidR="00F5778C" w:rsidRDefault="00F5778C" w:rsidP="001F1EDB">
          <w:pPr>
            <w:spacing w:before="120"/>
            <w:ind w:left="705" w:hanging="187"/>
            <w:jc w:val="right"/>
          </w:pPr>
        </w:p>
      </w:tc>
    </w:tr>
    <w:tr w:rsidR="00F5778C" w14:paraId="53AC3D30" w14:textId="77777777" w:rsidTr="001F1EDB">
      <w:trPr>
        <w:trHeight w:val="262"/>
      </w:trPr>
      <w:tc>
        <w:tcPr>
          <w:tcW w:w="1301" w:type="pct"/>
          <w:shd w:val="clear" w:color="auto" w:fill="auto"/>
        </w:tcPr>
        <w:p w14:paraId="7F5D7CE4" w14:textId="77777777" w:rsidR="00F5778C" w:rsidRPr="00B81B03" w:rsidRDefault="00F5778C" w:rsidP="001F1EDB">
          <w:pPr>
            <w:pStyle w:val="Footer"/>
            <w:spacing w:before="0"/>
            <w:rPr>
              <w:noProof/>
              <w:sz w:val="16"/>
            </w:rPr>
          </w:pPr>
          <w:r w:rsidRPr="00B81B03">
            <w:rPr>
              <w:color w:val="233845"/>
              <w:sz w:val="16"/>
            </w:rPr>
            <w:t xml:space="preserve">Page </w:t>
          </w:r>
          <w:r w:rsidRPr="00B81B03">
            <w:rPr>
              <w:color w:val="233845"/>
              <w:sz w:val="16"/>
            </w:rPr>
            <w:fldChar w:fldCharType="begin"/>
          </w:r>
          <w:r w:rsidRPr="00B81B03">
            <w:rPr>
              <w:color w:val="233845"/>
              <w:sz w:val="16"/>
            </w:rPr>
            <w:instrText xml:space="preserve"> PAGE   \* MERGEFORMAT </w:instrText>
          </w:r>
          <w:r w:rsidRPr="00B81B03">
            <w:rPr>
              <w:color w:val="233845"/>
              <w:sz w:val="16"/>
            </w:rPr>
            <w:fldChar w:fldCharType="separate"/>
          </w:r>
          <w:r w:rsidR="0056104F">
            <w:rPr>
              <w:noProof/>
              <w:color w:val="233845"/>
              <w:sz w:val="16"/>
            </w:rPr>
            <w:t>2</w:t>
          </w:r>
          <w:r w:rsidRPr="00B81B03">
            <w:rPr>
              <w:color w:val="233845"/>
              <w:sz w:val="16"/>
            </w:rPr>
            <w:fldChar w:fldCharType="end"/>
          </w:r>
          <w:r w:rsidRPr="00B81B03">
            <w:rPr>
              <w:color w:val="233845"/>
              <w:sz w:val="16"/>
            </w:rPr>
            <w:t xml:space="preserve"> of </w:t>
          </w:r>
          <w:r w:rsidRPr="00B81B03">
            <w:rPr>
              <w:color w:val="233845"/>
              <w:sz w:val="16"/>
            </w:rPr>
            <w:fldChar w:fldCharType="begin"/>
          </w:r>
          <w:r w:rsidRPr="00B81B03">
            <w:rPr>
              <w:color w:val="233845"/>
              <w:sz w:val="16"/>
            </w:rPr>
            <w:instrText xml:space="preserve"> NUMPAGES  \* Arabic  \* MERGEFORMAT </w:instrText>
          </w:r>
          <w:r w:rsidRPr="00B81B03">
            <w:rPr>
              <w:color w:val="233845"/>
              <w:sz w:val="16"/>
            </w:rPr>
            <w:fldChar w:fldCharType="separate"/>
          </w:r>
          <w:r w:rsidR="0056104F">
            <w:rPr>
              <w:noProof/>
              <w:color w:val="233845"/>
              <w:sz w:val="16"/>
            </w:rPr>
            <w:t>2</w:t>
          </w:r>
          <w:r w:rsidRPr="00B81B03">
            <w:rPr>
              <w:color w:val="233845"/>
              <w:sz w:val="16"/>
            </w:rPr>
            <w:fldChar w:fldCharType="end"/>
          </w:r>
        </w:p>
      </w:tc>
      <w:tc>
        <w:tcPr>
          <w:tcW w:w="1849" w:type="pct"/>
        </w:tcPr>
        <w:p w14:paraId="408D4292" w14:textId="77777777" w:rsidR="00F5778C" w:rsidRPr="000D056C" w:rsidRDefault="00F5778C" w:rsidP="001F1EDB">
          <w:pPr>
            <w:ind w:firstLine="522"/>
            <w:rPr>
              <w:rFonts w:eastAsia="Arial"/>
              <w:color w:val="6F757A"/>
              <w:szCs w:val="22"/>
              <w:lang w:val="en-GB"/>
            </w:rPr>
          </w:pPr>
        </w:p>
      </w:tc>
      <w:tc>
        <w:tcPr>
          <w:tcW w:w="1850" w:type="pct"/>
          <w:vMerge/>
        </w:tcPr>
        <w:p w14:paraId="063FABBE" w14:textId="77777777" w:rsidR="00F5778C" w:rsidRPr="000D056C" w:rsidRDefault="00F5778C" w:rsidP="001F1EDB">
          <w:pPr>
            <w:ind w:firstLine="522"/>
            <w:rPr>
              <w:rFonts w:eastAsia="Arial"/>
              <w:color w:val="6F757A"/>
              <w:szCs w:val="22"/>
              <w:lang w:val="en-GB"/>
            </w:rPr>
          </w:pPr>
        </w:p>
      </w:tc>
    </w:tr>
  </w:tbl>
  <w:p w14:paraId="11B437E0" w14:textId="77777777" w:rsidR="00AF7CFD" w:rsidRPr="00502A8C" w:rsidRDefault="00AF7CFD" w:rsidP="0050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DD9A0" w14:textId="77777777" w:rsidR="004335D6" w:rsidRDefault="004335D6" w:rsidP="007213CA">
      <w:r>
        <w:separator/>
      </w:r>
    </w:p>
    <w:p w14:paraId="077281A1" w14:textId="77777777" w:rsidR="004335D6" w:rsidRDefault="004335D6" w:rsidP="007213CA"/>
    <w:p w14:paraId="4EE3C14C" w14:textId="77777777" w:rsidR="004335D6" w:rsidRDefault="004335D6" w:rsidP="007213CA"/>
    <w:p w14:paraId="127B6936" w14:textId="77777777" w:rsidR="004335D6" w:rsidRDefault="004335D6" w:rsidP="007213CA"/>
  </w:footnote>
  <w:footnote w:type="continuationSeparator" w:id="0">
    <w:p w14:paraId="0171F4A2" w14:textId="77777777" w:rsidR="004335D6" w:rsidRDefault="004335D6" w:rsidP="007213CA">
      <w:r>
        <w:continuationSeparator/>
      </w:r>
    </w:p>
    <w:p w14:paraId="0BC28FCB" w14:textId="77777777" w:rsidR="004335D6" w:rsidRDefault="004335D6" w:rsidP="007213CA"/>
    <w:p w14:paraId="42132747" w14:textId="77777777" w:rsidR="004335D6" w:rsidRDefault="004335D6" w:rsidP="007213CA"/>
    <w:p w14:paraId="73D6AD89" w14:textId="77777777" w:rsidR="004335D6" w:rsidRDefault="004335D6" w:rsidP="007213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36" w:type="pct"/>
      <w:tblInd w:w="14" w:type="dxa"/>
      <w:tblLayout w:type="fixed"/>
      <w:tblLook w:val="04A0" w:firstRow="1" w:lastRow="0" w:firstColumn="1" w:lastColumn="0" w:noHBand="0" w:noVBand="1"/>
    </w:tblPr>
    <w:tblGrid>
      <w:gridCol w:w="7496"/>
      <w:gridCol w:w="2012"/>
    </w:tblGrid>
    <w:tr w:rsidR="00502A8C" w:rsidRPr="004D377D" w14:paraId="7DD0EC4A" w14:textId="77777777" w:rsidTr="00B41DD2">
      <w:trPr>
        <w:trHeight w:val="266"/>
      </w:trPr>
      <w:tc>
        <w:tcPr>
          <w:tcW w:w="3942" w:type="pct"/>
          <w:shd w:val="clear" w:color="auto" w:fill="auto"/>
          <w:tcMar>
            <w:left w:w="14" w:type="dxa"/>
            <w:right w:w="14" w:type="dxa"/>
          </w:tcMar>
          <w:vAlign w:val="center"/>
        </w:tcPr>
        <w:p w14:paraId="162C3103" w14:textId="030FBA83" w:rsidR="00502A8C" w:rsidRPr="00C01F48" w:rsidRDefault="00D90231" w:rsidP="00B41DD2">
          <w:pPr>
            <w:pStyle w:val="Header2"/>
            <w:rPr>
              <w:szCs w:val="32"/>
            </w:rPr>
          </w:pPr>
          <w:r>
            <w:rPr>
              <w:szCs w:val="32"/>
            </w:rPr>
            <w:t>Nicolas Lopez</w:t>
          </w:r>
          <w:r w:rsidR="00502A8C" w:rsidRPr="00C01F48">
            <w:rPr>
              <w:noProof/>
              <w:color w:val="6F757A"/>
              <w:szCs w:val="32"/>
            </w:rPr>
            <w:t xml:space="preserve"> </w:t>
          </w:r>
        </w:p>
      </w:tc>
      <w:tc>
        <w:tcPr>
          <w:tcW w:w="1058" w:type="pct"/>
          <w:vMerge w:val="restart"/>
          <w:shd w:val="clear" w:color="auto" w:fill="auto"/>
        </w:tcPr>
        <w:p w14:paraId="38610A32" w14:textId="1E0D71AA" w:rsidR="00502A8C" w:rsidRPr="004D377D" w:rsidRDefault="00502A8C" w:rsidP="00B41DD2">
          <w:pPr>
            <w:pStyle w:val="Header2"/>
            <w:jc w:val="right"/>
          </w:pPr>
        </w:p>
      </w:tc>
    </w:tr>
    <w:tr w:rsidR="00502A8C" w:rsidRPr="004D377D" w14:paraId="4DDB7062" w14:textId="77777777" w:rsidTr="00B41DD2">
      <w:trPr>
        <w:trHeight w:val="338"/>
      </w:trPr>
      <w:tc>
        <w:tcPr>
          <w:tcW w:w="3942" w:type="pct"/>
          <w:shd w:val="clear" w:color="auto" w:fill="auto"/>
          <w:tcMar>
            <w:left w:w="14" w:type="dxa"/>
            <w:right w:w="14" w:type="dxa"/>
          </w:tcMar>
          <w:vAlign w:val="center"/>
        </w:tcPr>
        <w:p w14:paraId="5305C1B3" w14:textId="6964C260" w:rsidR="00502A8C" w:rsidRPr="00C01F48" w:rsidRDefault="00D90231" w:rsidP="00B41DD2">
          <w:pPr>
            <w:pStyle w:val="Header2"/>
            <w:rPr>
              <w:szCs w:val="32"/>
            </w:rPr>
          </w:pPr>
          <w:r>
            <w:rPr>
              <w:szCs w:val="32"/>
            </w:rPr>
            <w:t>GIS Analyst</w:t>
          </w:r>
        </w:p>
      </w:tc>
      <w:tc>
        <w:tcPr>
          <w:tcW w:w="1058" w:type="pct"/>
          <w:vMerge/>
          <w:shd w:val="clear" w:color="auto" w:fill="auto"/>
          <w:vAlign w:val="center"/>
        </w:tcPr>
        <w:p w14:paraId="1EE4E2BF" w14:textId="77777777" w:rsidR="00502A8C" w:rsidRPr="00FA6B8F" w:rsidRDefault="00502A8C" w:rsidP="00B41DD2">
          <w:pPr>
            <w:pStyle w:val="Header2"/>
            <w:rPr>
              <w:noProof/>
            </w:rPr>
          </w:pPr>
        </w:p>
      </w:tc>
    </w:tr>
  </w:tbl>
  <w:p w14:paraId="767345E0" w14:textId="77777777" w:rsidR="00AF7CFD" w:rsidRPr="00BE7B78" w:rsidRDefault="00AF7CFD" w:rsidP="000B48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6DE5F" w14:textId="77777777" w:rsidR="00AF7CFD" w:rsidRDefault="00AF7CFD" w:rsidP="007213CA"/>
  <w:p w14:paraId="005DC2B9" w14:textId="77777777" w:rsidR="00AF7CFD" w:rsidRDefault="00AF7CFD" w:rsidP="007213CA"/>
  <w:p w14:paraId="2803EF60" w14:textId="77777777" w:rsidR="00AF7CFD" w:rsidRDefault="00AF7CFD" w:rsidP="007213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1"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F27CD7"/>
    <w:multiLevelType w:val="hybridMultilevel"/>
    <w:tmpl w:val="8EF24A9C"/>
    <w:lvl w:ilvl="0" w:tplc="CDACF154">
      <w:start w:val="1"/>
      <w:numFmt w:val="bullet"/>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4" w15:restartNumberingAfterBreak="0">
    <w:nsid w:val="377A0BBB"/>
    <w:multiLevelType w:val="hybridMultilevel"/>
    <w:tmpl w:val="0D9A3884"/>
    <w:lvl w:ilvl="0" w:tplc="8996A4E6">
      <w:start w:val="1"/>
      <w:numFmt w:val="bullet"/>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7B165F8"/>
    <w:multiLevelType w:val="hybridMultilevel"/>
    <w:tmpl w:val="BDD412DE"/>
    <w:lvl w:ilvl="0" w:tplc="3392D5C0">
      <w:start w:val="1"/>
      <w:numFmt w:val="bullet"/>
      <w:pStyle w:val="Bullet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1A0A26"/>
    <w:multiLevelType w:val="hybridMultilevel"/>
    <w:tmpl w:val="B1FE0306"/>
    <w:lvl w:ilvl="0" w:tplc="5D2E37E8">
      <w:start w:val="1"/>
      <w:numFmt w:val="bullet"/>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585846">
    <w:abstractNumId w:val="2"/>
  </w:num>
  <w:num w:numId="2" w16cid:durableId="1850945095">
    <w:abstractNumId w:val="1"/>
  </w:num>
  <w:num w:numId="3" w16cid:durableId="1936860719">
    <w:abstractNumId w:val="4"/>
  </w:num>
  <w:num w:numId="4" w16cid:durableId="494221809">
    <w:abstractNumId w:val="5"/>
  </w:num>
  <w:num w:numId="5" w16cid:durableId="1631865331">
    <w:abstractNumId w:val="7"/>
  </w:num>
  <w:num w:numId="6" w16cid:durableId="1033843006">
    <w:abstractNumId w:val="0"/>
  </w:num>
  <w:num w:numId="7" w16cid:durableId="1989285970">
    <w:abstractNumId w:val="3"/>
  </w:num>
  <w:num w:numId="8" w16cid:durableId="387151299">
    <w:abstractNumId w:val="6"/>
  </w:num>
  <w:num w:numId="9" w16cid:durableId="438378516">
    <w:abstractNumId w:val="5"/>
  </w:num>
  <w:num w:numId="10" w16cid:durableId="748887028">
    <w:abstractNumId w:val="7"/>
  </w:num>
  <w:num w:numId="11" w16cid:durableId="1835025587">
    <w:abstractNumId w:val="1"/>
  </w:num>
  <w:num w:numId="12" w16cid:durableId="854005817">
    <w:abstractNumId w:val="1"/>
  </w:num>
  <w:num w:numId="13" w16cid:durableId="2076396308">
    <w:abstractNumId w:val="5"/>
  </w:num>
  <w:num w:numId="14" w16cid:durableId="383141927">
    <w:abstractNumId w:val="7"/>
  </w:num>
  <w:num w:numId="15" w16cid:durableId="847328921">
    <w:abstractNumId w:val="0"/>
  </w:num>
  <w:num w:numId="16" w16cid:durableId="1802764975">
    <w:abstractNumId w:val="0"/>
  </w:num>
  <w:num w:numId="17" w16cid:durableId="516844312">
    <w:abstractNumId w:val="0"/>
  </w:num>
  <w:num w:numId="18" w16cid:durableId="726298848">
    <w:abstractNumId w:val="0"/>
  </w:num>
  <w:num w:numId="19" w16cid:durableId="1953441164">
    <w:abstractNumId w:val="1"/>
  </w:num>
  <w:num w:numId="20" w16cid:durableId="236669488">
    <w:abstractNumId w:val="1"/>
  </w:num>
  <w:num w:numId="21" w16cid:durableId="1868641504">
    <w:abstractNumId w:val="5"/>
  </w:num>
  <w:num w:numId="22" w16cid:durableId="1731417736">
    <w:abstractNumId w:val="7"/>
  </w:num>
  <w:num w:numId="23" w16cid:durableId="116948727">
    <w:abstractNumId w:val="0"/>
  </w:num>
  <w:num w:numId="24" w16cid:durableId="921136763">
    <w:abstractNumId w:val="0"/>
  </w:num>
  <w:num w:numId="25" w16cid:durableId="2076002503">
    <w:abstractNumId w:val="0"/>
  </w:num>
  <w:num w:numId="26" w16cid:durableId="2061325918">
    <w:abstractNumId w:val="0"/>
  </w:num>
  <w:num w:numId="27" w16cid:durableId="1756324315">
    <w:abstractNumId w:val="4"/>
  </w:num>
  <w:num w:numId="28" w16cid:durableId="1800999285">
    <w:abstractNumId w:val="3"/>
  </w:num>
  <w:num w:numId="29" w16cid:durableId="1289898474">
    <w:abstractNumId w:val="6"/>
  </w:num>
  <w:num w:numId="30" w16cid:durableId="21771359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4F"/>
    <w:rsid w:val="00006539"/>
    <w:rsid w:val="00013FF6"/>
    <w:rsid w:val="00015104"/>
    <w:rsid w:val="00021090"/>
    <w:rsid w:val="00023B26"/>
    <w:rsid w:val="000246C5"/>
    <w:rsid w:val="00024FE9"/>
    <w:rsid w:val="00030163"/>
    <w:rsid w:val="000369AB"/>
    <w:rsid w:val="00053A7A"/>
    <w:rsid w:val="000577C2"/>
    <w:rsid w:val="000619ED"/>
    <w:rsid w:val="000627E9"/>
    <w:rsid w:val="00063533"/>
    <w:rsid w:val="000637F7"/>
    <w:rsid w:val="0006757D"/>
    <w:rsid w:val="0006758A"/>
    <w:rsid w:val="00081697"/>
    <w:rsid w:val="00081D82"/>
    <w:rsid w:val="00082DAF"/>
    <w:rsid w:val="00083FEF"/>
    <w:rsid w:val="00091195"/>
    <w:rsid w:val="00092299"/>
    <w:rsid w:val="000957D4"/>
    <w:rsid w:val="000A1B1B"/>
    <w:rsid w:val="000A22AB"/>
    <w:rsid w:val="000A313B"/>
    <w:rsid w:val="000A5DE8"/>
    <w:rsid w:val="000B004A"/>
    <w:rsid w:val="000B02D4"/>
    <w:rsid w:val="000B1351"/>
    <w:rsid w:val="000B2D5B"/>
    <w:rsid w:val="000B48F2"/>
    <w:rsid w:val="000B50A2"/>
    <w:rsid w:val="000C03F2"/>
    <w:rsid w:val="000C70B3"/>
    <w:rsid w:val="000D056C"/>
    <w:rsid w:val="000E02CF"/>
    <w:rsid w:val="000E0656"/>
    <w:rsid w:val="000E6689"/>
    <w:rsid w:val="000F24C9"/>
    <w:rsid w:val="000F3977"/>
    <w:rsid w:val="000F495A"/>
    <w:rsid w:val="000F4A63"/>
    <w:rsid w:val="000F4F33"/>
    <w:rsid w:val="000F5083"/>
    <w:rsid w:val="000F7201"/>
    <w:rsid w:val="001054D2"/>
    <w:rsid w:val="0012317D"/>
    <w:rsid w:val="00123B1C"/>
    <w:rsid w:val="00126140"/>
    <w:rsid w:val="0013488B"/>
    <w:rsid w:val="001455F1"/>
    <w:rsid w:val="00145A15"/>
    <w:rsid w:val="00146FD9"/>
    <w:rsid w:val="001509BA"/>
    <w:rsid w:val="00161EAA"/>
    <w:rsid w:val="00162540"/>
    <w:rsid w:val="0017133B"/>
    <w:rsid w:val="001715A9"/>
    <w:rsid w:val="00171ABA"/>
    <w:rsid w:val="001800F4"/>
    <w:rsid w:val="00183130"/>
    <w:rsid w:val="0018624B"/>
    <w:rsid w:val="001917CB"/>
    <w:rsid w:val="00191AAF"/>
    <w:rsid w:val="00191B5B"/>
    <w:rsid w:val="001925FD"/>
    <w:rsid w:val="00194162"/>
    <w:rsid w:val="001A02A8"/>
    <w:rsid w:val="001A1008"/>
    <w:rsid w:val="001A16D6"/>
    <w:rsid w:val="001A1E81"/>
    <w:rsid w:val="001A778B"/>
    <w:rsid w:val="001A7F01"/>
    <w:rsid w:val="001B03D6"/>
    <w:rsid w:val="001B05BE"/>
    <w:rsid w:val="001B4A3F"/>
    <w:rsid w:val="001B5626"/>
    <w:rsid w:val="001B5BBE"/>
    <w:rsid w:val="001B676B"/>
    <w:rsid w:val="001C22F1"/>
    <w:rsid w:val="001C3D86"/>
    <w:rsid w:val="001C483A"/>
    <w:rsid w:val="001C7E71"/>
    <w:rsid w:val="001D094F"/>
    <w:rsid w:val="001D3089"/>
    <w:rsid w:val="001D525F"/>
    <w:rsid w:val="001D591A"/>
    <w:rsid w:val="001D7CDA"/>
    <w:rsid w:val="001E1977"/>
    <w:rsid w:val="001E6DD1"/>
    <w:rsid w:val="001E760A"/>
    <w:rsid w:val="001F0FFF"/>
    <w:rsid w:val="001F19CB"/>
    <w:rsid w:val="001F641F"/>
    <w:rsid w:val="00200D53"/>
    <w:rsid w:val="002015C7"/>
    <w:rsid w:val="0020179D"/>
    <w:rsid w:val="002062AB"/>
    <w:rsid w:val="00207E4B"/>
    <w:rsid w:val="00211A09"/>
    <w:rsid w:val="00212693"/>
    <w:rsid w:val="002154FD"/>
    <w:rsid w:val="00225DD3"/>
    <w:rsid w:val="002278E9"/>
    <w:rsid w:val="00237638"/>
    <w:rsid w:val="00242660"/>
    <w:rsid w:val="0024363F"/>
    <w:rsid w:val="00250E84"/>
    <w:rsid w:val="00250F76"/>
    <w:rsid w:val="00252B5F"/>
    <w:rsid w:val="00254D44"/>
    <w:rsid w:val="002550B9"/>
    <w:rsid w:val="0025716A"/>
    <w:rsid w:val="00262DD9"/>
    <w:rsid w:val="00264E01"/>
    <w:rsid w:val="00266AD7"/>
    <w:rsid w:val="0027073A"/>
    <w:rsid w:val="002732C5"/>
    <w:rsid w:val="00274565"/>
    <w:rsid w:val="0028298B"/>
    <w:rsid w:val="002830FC"/>
    <w:rsid w:val="00285257"/>
    <w:rsid w:val="0028748C"/>
    <w:rsid w:val="00290084"/>
    <w:rsid w:val="002A0C84"/>
    <w:rsid w:val="002A6E44"/>
    <w:rsid w:val="002B0A23"/>
    <w:rsid w:val="002B1B11"/>
    <w:rsid w:val="002B4006"/>
    <w:rsid w:val="002B572A"/>
    <w:rsid w:val="002C1491"/>
    <w:rsid w:val="002C3021"/>
    <w:rsid w:val="002D2746"/>
    <w:rsid w:val="002D54FA"/>
    <w:rsid w:val="002E0291"/>
    <w:rsid w:val="002E05D8"/>
    <w:rsid w:val="002E0EC4"/>
    <w:rsid w:val="002E4736"/>
    <w:rsid w:val="002E7BC2"/>
    <w:rsid w:val="002F0423"/>
    <w:rsid w:val="002F3148"/>
    <w:rsid w:val="002F3E0A"/>
    <w:rsid w:val="002F4C77"/>
    <w:rsid w:val="002F54F5"/>
    <w:rsid w:val="0030067A"/>
    <w:rsid w:val="003049C7"/>
    <w:rsid w:val="003127ED"/>
    <w:rsid w:val="00313CD5"/>
    <w:rsid w:val="00314D57"/>
    <w:rsid w:val="0031633F"/>
    <w:rsid w:val="003264E4"/>
    <w:rsid w:val="0032661C"/>
    <w:rsid w:val="00331187"/>
    <w:rsid w:val="00333079"/>
    <w:rsid w:val="0033340B"/>
    <w:rsid w:val="00334AE2"/>
    <w:rsid w:val="00335E7D"/>
    <w:rsid w:val="00347B7F"/>
    <w:rsid w:val="00350469"/>
    <w:rsid w:val="00353B5C"/>
    <w:rsid w:val="0036451C"/>
    <w:rsid w:val="00373D72"/>
    <w:rsid w:val="00374CF0"/>
    <w:rsid w:val="0038225A"/>
    <w:rsid w:val="0039169C"/>
    <w:rsid w:val="00392A13"/>
    <w:rsid w:val="00393820"/>
    <w:rsid w:val="00394EA8"/>
    <w:rsid w:val="00395C74"/>
    <w:rsid w:val="00397123"/>
    <w:rsid w:val="003A5E8B"/>
    <w:rsid w:val="003A6A11"/>
    <w:rsid w:val="003B63C4"/>
    <w:rsid w:val="003B77A2"/>
    <w:rsid w:val="003C39C7"/>
    <w:rsid w:val="003C41F5"/>
    <w:rsid w:val="003C429F"/>
    <w:rsid w:val="003D05CB"/>
    <w:rsid w:val="003D33AA"/>
    <w:rsid w:val="003E0D94"/>
    <w:rsid w:val="003E46F6"/>
    <w:rsid w:val="003E6D78"/>
    <w:rsid w:val="003F080B"/>
    <w:rsid w:val="0040383A"/>
    <w:rsid w:val="00403E92"/>
    <w:rsid w:val="00404909"/>
    <w:rsid w:val="0040683C"/>
    <w:rsid w:val="0041393F"/>
    <w:rsid w:val="00415DF1"/>
    <w:rsid w:val="00424C57"/>
    <w:rsid w:val="00425806"/>
    <w:rsid w:val="00426253"/>
    <w:rsid w:val="0043141F"/>
    <w:rsid w:val="004324C1"/>
    <w:rsid w:val="00433110"/>
    <w:rsid w:val="004335D6"/>
    <w:rsid w:val="00451FC9"/>
    <w:rsid w:val="00455498"/>
    <w:rsid w:val="004614DA"/>
    <w:rsid w:val="004617BE"/>
    <w:rsid w:val="00461BEF"/>
    <w:rsid w:val="004625F5"/>
    <w:rsid w:val="00462F75"/>
    <w:rsid w:val="00463F1D"/>
    <w:rsid w:val="00464BC2"/>
    <w:rsid w:val="0046628F"/>
    <w:rsid w:val="0046713D"/>
    <w:rsid w:val="00473448"/>
    <w:rsid w:val="00473C46"/>
    <w:rsid w:val="00483D08"/>
    <w:rsid w:val="0049190C"/>
    <w:rsid w:val="00494587"/>
    <w:rsid w:val="0049781E"/>
    <w:rsid w:val="004A5577"/>
    <w:rsid w:val="004A6A82"/>
    <w:rsid w:val="004B7833"/>
    <w:rsid w:val="004C045C"/>
    <w:rsid w:val="004C1304"/>
    <w:rsid w:val="004C491F"/>
    <w:rsid w:val="004C4DED"/>
    <w:rsid w:val="004C7380"/>
    <w:rsid w:val="004D0D87"/>
    <w:rsid w:val="004D377D"/>
    <w:rsid w:val="004D61DB"/>
    <w:rsid w:val="004D6BC9"/>
    <w:rsid w:val="004E1A8D"/>
    <w:rsid w:val="004E37B7"/>
    <w:rsid w:val="004F24EF"/>
    <w:rsid w:val="004F5901"/>
    <w:rsid w:val="004F7417"/>
    <w:rsid w:val="00502564"/>
    <w:rsid w:val="00502A8C"/>
    <w:rsid w:val="00505075"/>
    <w:rsid w:val="00505093"/>
    <w:rsid w:val="0050635E"/>
    <w:rsid w:val="0051181C"/>
    <w:rsid w:val="00515890"/>
    <w:rsid w:val="00515965"/>
    <w:rsid w:val="005167D8"/>
    <w:rsid w:val="005179E8"/>
    <w:rsid w:val="00522425"/>
    <w:rsid w:val="00522F7F"/>
    <w:rsid w:val="00526474"/>
    <w:rsid w:val="00530418"/>
    <w:rsid w:val="00543818"/>
    <w:rsid w:val="00543EA5"/>
    <w:rsid w:val="00547A90"/>
    <w:rsid w:val="005538E2"/>
    <w:rsid w:val="00553A0B"/>
    <w:rsid w:val="005600CC"/>
    <w:rsid w:val="0056104F"/>
    <w:rsid w:val="00564F08"/>
    <w:rsid w:val="005660AB"/>
    <w:rsid w:val="00567A3E"/>
    <w:rsid w:val="00580587"/>
    <w:rsid w:val="00580B56"/>
    <w:rsid w:val="00581668"/>
    <w:rsid w:val="0058343E"/>
    <w:rsid w:val="005856E7"/>
    <w:rsid w:val="00587DD2"/>
    <w:rsid w:val="00591CFF"/>
    <w:rsid w:val="0059266B"/>
    <w:rsid w:val="00594097"/>
    <w:rsid w:val="005A09FA"/>
    <w:rsid w:val="005A30B1"/>
    <w:rsid w:val="005B2C7F"/>
    <w:rsid w:val="005B4EAA"/>
    <w:rsid w:val="005B76F0"/>
    <w:rsid w:val="005C034E"/>
    <w:rsid w:val="005C1984"/>
    <w:rsid w:val="005C6816"/>
    <w:rsid w:val="005D1ABF"/>
    <w:rsid w:val="005D4E23"/>
    <w:rsid w:val="005D692B"/>
    <w:rsid w:val="005E352E"/>
    <w:rsid w:val="005E4C90"/>
    <w:rsid w:val="005E60BB"/>
    <w:rsid w:val="005F239A"/>
    <w:rsid w:val="005F4CB8"/>
    <w:rsid w:val="005F64EA"/>
    <w:rsid w:val="005F6A34"/>
    <w:rsid w:val="005F72EC"/>
    <w:rsid w:val="00601842"/>
    <w:rsid w:val="00603A60"/>
    <w:rsid w:val="00605606"/>
    <w:rsid w:val="006061C0"/>
    <w:rsid w:val="00606D85"/>
    <w:rsid w:val="00607399"/>
    <w:rsid w:val="006076F8"/>
    <w:rsid w:val="006160C0"/>
    <w:rsid w:val="00616AEB"/>
    <w:rsid w:val="006235F5"/>
    <w:rsid w:val="00623688"/>
    <w:rsid w:val="00623A28"/>
    <w:rsid w:val="00623F0C"/>
    <w:rsid w:val="00625766"/>
    <w:rsid w:val="00631C4A"/>
    <w:rsid w:val="0063479A"/>
    <w:rsid w:val="0063667B"/>
    <w:rsid w:val="006404F5"/>
    <w:rsid w:val="006405E2"/>
    <w:rsid w:val="00643870"/>
    <w:rsid w:val="006469D5"/>
    <w:rsid w:val="00652843"/>
    <w:rsid w:val="006541EE"/>
    <w:rsid w:val="00655FD7"/>
    <w:rsid w:val="006620BC"/>
    <w:rsid w:val="006644CF"/>
    <w:rsid w:val="00670ABE"/>
    <w:rsid w:val="0067270B"/>
    <w:rsid w:val="00672D61"/>
    <w:rsid w:val="006842AC"/>
    <w:rsid w:val="00692C7F"/>
    <w:rsid w:val="006A1E55"/>
    <w:rsid w:val="006A32F2"/>
    <w:rsid w:val="006A639E"/>
    <w:rsid w:val="006B1189"/>
    <w:rsid w:val="006B362A"/>
    <w:rsid w:val="006B6527"/>
    <w:rsid w:val="006C003A"/>
    <w:rsid w:val="006C17E1"/>
    <w:rsid w:val="006C7BE6"/>
    <w:rsid w:val="006D0915"/>
    <w:rsid w:val="006D5ABE"/>
    <w:rsid w:val="006E1842"/>
    <w:rsid w:val="006E57B5"/>
    <w:rsid w:val="006E5A69"/>
    <w:rsid w:val="006E695D"/>
    <w:rsid w:val="006E6F25"/>
    <w:rsid w:val="006F0ACE"/>
    <w:rsid w:val="006F3DAB"/>
    <w:rsid w:val="006F717F"/>
    <w:rsid w:val="007004CF"/>
    <w:rsid w:val="0070260F"/>
    <w:rsid w:val="00703087"/>
    <w:rsid w:val="00703529"/>
    <w:rsid w:val="0070432D"/>
    <w:rsid w:val="00704B6B"/>
    <w:rsid w:val="007059DF"/>
    <w:rsid w:val="00715177"/>
    <w:rsid w:val="00715FD2"/>
    <w:rsid w:val="00717B4E"/>
    <w:rsid w:val="00721177"/>
    <w:rsid w:val="00721211"/>
    <w:rsid w:val="007213CA"/>
    <w:rsid w:val="00722349"/>
    <w:rsid w:val="007224FB"/>
    <w:rsid w:val="007258E3"/>
    <w:rsid w:val="0072719A"/>
    <w:rsid w:val="00736FD3"/>
    <w:rsid w:val="007424A8"/>
    <w:rsid w:val="00746CC3"/>
    <w:rsid w:val="00752EFA"/>
    <w:rsid w:val="00754563"/>
    <w:rsid w:val="00754E8E"/>
    <w:rsid w:val="00756C5E"/>
    <w:rsid w:val="00761186"/>
    <w:rsid w:val="00761AB0"/>
    <w:rsid w:val="00764C23"/>
    <w:rsid w:val="00771EDB"/>
    <w:rsid w:val="00773CD8"/>
    <w:rsid w:val="00780173"/>
    <w:rsid w:val="00780472"/>
    <w:rsid w:val="00781465"/>
    <w:rsid w:val="0078442A"/>
    <w:rsid w:val="00796F02"/>
    <w:rsid w:val="007970EE"/>
    <w:rsid w:val="007A1164"/>
    <w:rsid w:val="007A262E"/>
    <w:rsid w:val="007A4F3B"/>
    <w:rsid w:val="007B0E52"/>
    <w:rsid w:val="007B2905"/>
    <w:rsid w:val="007B2A2E"/>
    <w:rsid w:val="007B312D"/>
    <w:rsid w:val="007B31AE"/>
    <w:rsid w:val="007B554D"/>
    <w:rsid w:val="007C0904"/>
    <w:rsid w:val="007C1198"/>
    <w:rsid w:val="007C2AEB"/>
    <w:rsid w:val="007C4A6D"/>
    <w:rsid w:val="007C4B0A"/>
    <w:rsid w:val="007C4C41"/>
    <w:rsid w:val="007D02BC"/>
    <w:rsid w:val="007E0DDF"/>
    <w:rsid w:val="007E10BC"/>
    <w:rsid w:val="007E431D"/>
    <w:rsid w:val="007E72DA"/>
    <w:rsid w:val="007F04E5"/>
    <w:rsid w:val="007F083C"/>
    <w:rsid w:val="007F48DF"/>
    <w:rsid w:val="007F55CF"/>
    <w:rsid w:val="007F5928"/>
    <w:rsid w:val="008010B2"/>
    <w:rsid w:val="008023D0"/>
    <w:rsid w:val="00802442"/>
    <w:rsid w:val="0080581A"/>
    <w:rsid w:val="00805AD1"/>
    <w:rsid w:val="008113E1"/>
    <w:rsid w:val="008149ED"/>
    <w:rsid w:val="00816B58"/>
    <w:rsid w:val="008316B7"/>
    <w:rsid w:val="00832BA9"/>
    <w:rsid w:val="0083594C"/>
    <w:rsid w:val="00835D45"/>
    <w:rsid w:val="00850675"/>
    <w:rsid w:val="00851C15"/>
    <w:rsid w:val="0085615C"/>
    <w:rsid w:val="00865BEC"/>
    <w:rsid w:val="008738B3"/>
    <w:rsid w:val="00873DCD"/>
    <w:rsid w:val="008760F9"/>
    <w:rsid w:val="0088553C"/>
    <w:rsid w:val="0089342F"/>
    <w:rsid w:val="00893FB0"/>
    <w:rsid w:val="0089425C"/>
    <w:rsid w:val="008944A5"/>
    <w:rsid w:val="008949F9"/>
    <w:rsid w:val="008A0463"/>
    <w:rsid w:val="008A0ACD"/>
    <w:rsid w:val="008A3255"/>
    <w:rsid w:val="008A5192"/>
    <w:rsid w:val="008B1B7D"/>
    <w:rsid w:val="008B3C50"/>
    <w:rsid w:val="008C0C05"/>
    <w:rsid w:val="008C0CCA"/>
    <w:rsid w:val="008C33D7"/>
    <w:rsid w:val="008D0EE0"/>
    <w:rsid w:val="008D398B"/>
    <w:rsid w:val="008E1238"/>
    <w:rsid w:val="008E2CDC"/>
    <w:rsid w:val="008E578C"/>
    <w:rsid w:val="008F25E2"/>
    <w:rsid w:val="008F4BE8"/>
    <w:rsid w:val="008F5DFA"/>
    <w:rsid w:val="0090428D"/>
    <w:rsid w:val="00905BD3"/>
    <w:rsid w:val="00912048"/>
    <w:rsid w:val="009147E0"/>
    <w:rsid w:val="00916E00"/>
    <w:rsid w:val="009177A0"/>
    <w:rsid w:val="009228FD"/>
    <w:rsid w:val="009235DF"/>
    <w:rsid w:val="00924672"/>
    <w:rsid w:val="00925D8E"/>
    <w:rsid w:val="009272B9"/>
    <w:rsid w:val="00927408"/>
    <w:rsid w:val="00930F24"/>
    <w:rsid w:val="00935B1F"/>
    <w:rsid w:val="00937130"/>
    <w:rsid w:val="009377B2"/>
    <w:rsid w:val="00942555"/>
    <w:rsid w:val="0094265D"/>
    <w:rsid w:val="00942C3C"/>
    <w:rsid w:val="00942FF0"/>
    <w:rsid w:val="00943764"/>
    <w:rsid w:val="00945EC3"/>
    <w:rsid w:val="00946377"/>
    <w:rsid w:val="00947609"/>
    <w:rsid w:val="00950B81"/>
    <w:rsid w:val="0095105F"/>
    <w:rsid w:val="00954A07"/>
    <w:rsid w:val="00955038"/>
    <w:rsid w:val="00956A52"/>
    <w:rsid w:val="00960D04"/>
    <w:rsid w:val="009613F1"/>
    <w:rsid w:val="0096424D"/>
    <w:rsid w:val="00965EBD"/>
    <w:rsid w:val="00965ED3"/>
    <w:rsid w:val="0096691F"/>
    <w:rsid w:val="009722F4"/>
    <w:rsid w:val="00974B0C"/>
    <w:rsid w:val="0097604C"/>
    <w:rsid w:val="00984848"/>
    <w:rsid w:val="0099626E"/>
    <w:rsid w:val="009967F3"/>
    <w:rsid w:val="009A07AD"/>
    <w:rsid w:val="009A099B"/>
    <w:rsid w:val="009A0CDF"/>
    <w:rsid w:val="009B013D"/>
    <w:rsid w:val="009B244A"/>
    <w:rsid w:val="009B2EE4"/>
    <w:rsid w:val="009B4D6A"/>
    <w:rsid w:val="009B5784"/>
    <w:rsid w:val="009B61A3"/>
    <w:rsid w:val="009C0251"/>
    <w:rsid w:val="009C17CF"/>
    <w:rsid w:val="009C437F"/>
    <w:rsid w:val="009C5622"/>
    <w:rsid w:val="009C6175"/>
    <w:rsid w:val="009D0362"/>
    <w:rsid w:val="009D1116"/>
    <w:rsid w:val="009D1C8F"/>
    <w:rsid w:val="009D2731"/>
    <w:rsid w:val="009D2C3F"/>
    <w:rsid w:val="009D3F3E"/>
    <w:rsid w:val="009D42C0"/>
    <w:rsid w:val="009D5937"/>
    <w:rsid w:val="009D5BE0"/>
    <w:rsid w:val="009D5BEA"/>
    <w:rsid w:val="009D701F"/>
    <w:rsid w:val="009E5660"/>
    <w:rsid w:val="009F401F"/>
    <w:rsid w:val="009F61A1"/>
    <w:rsid w:val="00A06D46"/>
    <w:rsid w:val="00A1273B"/>
    <w:rsid w:val="00A1598E"/>
    <w:rsid w:val="00A17057"/>
    <w:rsid w:val="00A209AE"/>
    <w:rsid w:val="00A25E20"/>
    <w:rsid w:val="00A27523"/>
    <w:rsid w:val="00A307FF"/>
    <w:rsid w:val="00A33703"/>
    <w:rsid w:val="00A5024B"/>
    <w:rsid w:val="00A50B53"/>
    <w:rsid w:val="00A519D9"/>
    <w:rsid w:val="00A53466"/>
    <w:rsid w:val="00A54076"/>
    <w:rsid w:val="00A579FD"/>
    <w:rsid w:val="00A63760"/>
    <w:rsid w:val="00A72C97"/>
    <w:rsid w:val="00A810C2"/>
    <w:rsid w:val="00A93F0F"/>
    <w:rsid w:val="00A94284"/>
    <w:rsid w:val="00A95611"/>
    <w:rsid w:val="00A9563D"/>
    <w:rsid w:val="00A96532"/>
    <w:rsid w:val="00AB1307"/>
    <w:rsid w:val="00AB3A23"/>
    <w:rsid w:val="00AB413B"/>
    <w:rsid w:val="00AB5B10"/>
    <w:rsid w:val="00AD131D"/>
    <w:rsid w:val="00AD1C48"/>
    <w:rsid w:val="00AD3732"/>
    <w:rsid w:val="00AD6072"/>
    <w:rsid w:val="00AD7E43"/>
    <w:rsid w:val="00AE0F27"/>
    <w:rsid w:val="00AE2919"/>
    <w:rsid w:val="00AE5DD3"/>
    <w:rsid w:val="00AE6BF0"/>
    <w:rsid w:val="00AE770A"/>
    <w:rsid w:val="00AF383A"/>
    <w:rsid w:val="00AF5B30"/>
    <w:rsid w:val="00AF6171"/>
    <w:rsid w:val="00AF7CFD"/>
    <w:rsid w:val="00B014AC"/>
    <w:rsid w:val="00B03758"/>
    <w:rsid w:val="00B05FDF"/>
    <w:rsid w:val="00B07516"/>
    <w:rsid w:val="00B132C9"/>
    <w:rsid w:val="00B13B59"/>
    <w:rsid w:val="00B1533D"/>
    <w:rsid w:val="00B25E82"/>
    <w:rsid w:val="00B27402"/>
    <w:rsid w:val="00B34EBF"/>
    <w:rsid w:val="00B4324A"/>
    <w:rsid w:val="00B47897"/>
    <w:rsid w:val="00B47B1A"/>
    <w:rsid w:val="00B47FA8"/>
    <w:rsid w:val="00B50C2C"/>
    <w:rsid w:val="00B538A0"/>
    <w:rsid w:val="00B54CF1"/>
    <w:rsid w:val="00B55497"/>
    <w:rsid w:val="00B5622B"/>
    <w:rsid w:val="00B65137"/>
    <w:rsid w:val="00B67FF5"/>
    <w:rsid w:val="00B73887"/>
    <w:rsid w:val="00B74821"/>
    <w:rsid w:val="00B76F5B"/>
    <w:rsid w:val="00B77346"/>
    <w:rsid w:val="00B836DB"/>
    <w:rsid w:val="00B855EF"/>
    <w:rsid w:val="00B86385"/>
    <w:rsid w:val="00B919E5"/>
    <w:rsid w:val="00B92F24"/>
    <w:rsid w:val="00BA3213"/>
    <w:rsid w:val="00BA5358"/>
    <w:rsid w:val="00BA614C"/>
    <w:rsid w:val="00BA7833"/>
    <w:rsid w:val="00BB03B6"/>
    <w:rsid w:val="00BB09D5"/>
    <w:rsid w:val="00BC172B"/>
    <w:rsid w:val="00BC4135"/>
    <w:rsid w:val="00BC6FBA"/>
    <w:rsid w:val="00BD2D58"/>
    <w:rsid w:val="00BD7D1B"/>
    <w:rsid w:val="00BE039B"/>
    <w:rsid w:val="00BE07EC"/>
    <w:rsid w:val="00BE3C01"/>
    <w:rsid w:val="00BE498D"/>
    <w:rsid w:val="00BE5BF3"/>
    <w:rsid w:val="00BE7B78"/>
    <w:rsid w:val="00BF0B0D"/>
    <w:rsid w:val="00BF0B29"/>
    <w:rsid w:val="00C00AAE"/>
    <w:rsid w:val="00C0100E"/>
    <w:rsid w:val="00C0167A"/>
    <w:rsid w:val="00C0351B"/>
    <w:rsid w:val="00C05E44"/>
    <w:rsid w:val="00C06864"/>
    <w:rsid w:val="00C0730C"/>
    <w:rsid w:val="00C16011"/>
    <w:rsid w:val="00C16745"/>
    <w:rsid w:val="00C20A0D"/>
    <w:rsid w:val="00C22092"/>
    <w:rsid w:val="00C27B30"/>
    <w:rsid w:val="00C3197D"/>
    <w:rsid w:val="00C33672"/>
    <w:rsid w:val="00C3515E"/>
    <w:rsid w:val="00C35363"/>
    <w:rsid w:val="00C36C7E"/>
    <w:rsid w:val="00C37169"/>
    <w:rsid w:val="00C37A1F"/>
    <w:rsid w:val="00C454CF"/>
    <w:rsid w:val="00C54942"/>
    <w:rsid w:val="00C54D54"/>
    <w:rsid w:val="00C627D9"/>
    <w:rsid w:val="00C63272"/>
    <w:rsid w:val="00C65CDA"/>
    <w:rsid w:val="00C67F91"/>
    <w:rsid w:val="00C7166E"/>
    <w:rsid w:val="00C72776"/>
    <w:rsid w:val="00C73AD1"/>
    <w:rsid w:val="00C74737"/>
    <w:rsid w:val="00C802D6"/>
    <w:rsid w:val="00C85D74"/>
    <w:rsid w:val="00C8603B"/>
    <w:rsid w:val="00C87819"/>
    <w:rsid w:val="00C92AAA"/>
    <w:rsid w:val="00C93D04"/>
    <w:rsid w:val="00C96A52"/>
    <w:rsid w:val="00CB128A"/>
    <w:rsid w:val="00CB192F"/>
    <w:rsid w:val="00CB1C52"/>
    <w:rsid w:val="00CB3C6E"/>
    <w:rsid w:val="00CB43DB"/>
    <w:rsid w:val="00CB6238"/>
    <w:rsid w:val="00CB6AED"/>
    <w:rsid w:val="00CB7108"/>
    <w:rsid w:val="00CB78DF"/>
    <w:rsid w:val="00CC1493"/>
    <w:rsid w:val="00CC721F"/>
    <w:rsid w:val="00CC7C95"/>
    <w:rsid w:val="00CD343B"/>
    <w:rsid w:val="00CE2FBE"/>
    <w:rsid w:val="00CE49ED"/>
    <w:rsid w:val="00CE4AEC"/>
    <w:rsid w:val="00CE6362"/>
    <w:rsid w:val="00CF2B2D"/>
    <w:rsid w:val="00CF3C5F"/>
    <w:rsid w:val="00D04E4A"/>
    <w:rsid w:val="00D0788C"/>
    <w:rsid w:val="00D11AE4"/>
    <w:rsid w:val="00D16185"/>
    <w:rsid w:val="00D16332"/>
    <w:rsid w:val="00D20188"/>
    <w:rsid w:val="00D22E2A"/>
    <w:rsid w:val="00D24DFB"/>
    <w:rsid w:val="00D323F2"/>
    <w:rsid w:val="00D40575"/>
    <w:rsid w:val="00D426E9"/>
    <w:rsid w:val="00D45CBC"/>
    <w:rsid w:val="00D50E16"/>
    <w:rsid w:val="00D512B9"/>
    <w:rsid w:val="00D52F83"/>
    <w:rsid w:val="00D61AB1"/>
    <w:rsid w:val="00D64848"/>
    <w:rsid w:val="00D70780"/>
    <w:rsid w:val="00D72B2A"/>
    <w:rsid w:val="00D744D1"/>
    <w:rsid w:val="00D800F4"/>
    <w:rsid w:val="00D80F36"/>
    <w:rsid w:val="00D84136"/>
    <w:rsid w:val="00D86550"/>
    <w:rsid w:val="00D87AF1"/>
    <w:rsid w:val="00D90231"/>
    <w:rsid w:val="00D93841"/>
    <w:rsid w:val="00D93D1F"/>
    <w:rsid w:val="00D96EAF"/>
    <w:rsid w:val="00DA00D6"/>
    <w:rsid w:val="00DA1854"/>
    <w:rsid w:val="00DA1B8E"/>
    <w:rsid w:val="00DA3154"/>
    <w:rsid w:val="00DA36A9"/>
    <w:rsid w:val="00DA3A11"/>
    <w:rsid w:val="00DB4065"/>
    <w:rsid w:val="00DB56E3"/>
    <w:rsid w:val="00DB5F10"/>
    <w:rsid w:val="00DC606A"/>
    <w:rsid w:val="00DD3217"/>
    <w:rsid w:val="00DD3B10"/>
    <w:rsid w:val="00DD4F95"/>
    <w:rsid w:val="00DD593A"/>
    <w:rsid w:val="00DE4EBE"/>
    <w:rsid w:val="00DE701A"/>
    <w:rsid w:val="00DF0E9B"/>
    <w:rsid w:val="00DF1C7F"/>
    <w:rsid w:val="00DF3078"/>
    <w:rsid w:val="00DF3967"/>
    <w:rsid w:val="00DF4377"/>
    <w:rsid w:val="00E01022"/>
    <w:rsid w:val="00E044EA"/>
    <w:rsid w:val="00E1723F"/>
    <w:rsid w:val="00E2016D"/>
    <w:rsid w:val="00E231E4"/>
    <w:rsid w:val="00E2543E"/>
    <w:rsid w:val="00E27CDA"/>
    <w:rsid w:val="00E32B09"/>
    <w:rsid w:val="00E331FE"/>
    <w:rsid w:val="00E33461"/>
    <w:rsid w:val="00E33ADA"/>
    <w:rsid w:val="00E40A72"/>
    <w:rsid w:val="00E42678"/>
    <w:rsid w:val="00E427FC"/>
    <w:rsid w:val="00E4606E"/>
    <w:rsid w:val="00E552CB"/>
    <w:rsid w:val="00E57546"/>
    <w:rsid w:val="00E600AB"/>
    <w:rsid w:val="00E6125B"/>
    <w:rsid w:val="00E6783C"/>
    <w:rsid w:val="00E74015"/>
    <w:rsid w:val="00E749D6"/>
    <w:rsid w:val="00E74C3C"/>
    <w:rsid w:val="00E80AB9"/>
    <w:rsid w:val="00E80BCB"/>
    <w:rsid w:val="00E87053"/>
    <w:rsid w:val="00E900D1"/>
    <w:rsid w:val="00EA6EED"/>
    <w:rsid w:val="00EC049F"/>
    <w:rsid w:val="00EC3D92"/>
    <w:rsid w:val="00ED3717"/>
    <w:rsid w:val="00ED3A6F"/>
    <w:rsid w:val="00ED4686"/>
    <w:rsid w:val="00ED511D"/>
    <w:rsid w:val="00ED6893"/>
    <w:rsid w:val="00ED7009"/>
    <w:rsid w:val="00ED758E"/>
    <w:rsid w:val="00ED7D92"/>
    <w:rsid w:val="00EE3252"/>
    <w:rsid w:val="00EE5F5A"/>
    <w:rsid w:val="00EF4145"/>
    <w:rsid w:val="00EF513D"/>
    <w:rsid w:val="00EF53C8"/>
    <w:rsid w:val="00EF7761"/>
    <w:rsid w:val="00F0034A"/>
    <w:rsid w:val="00F058C7"/>
    <w:rsid w:val="00F067C8"/>
    <w:rsid w:val="00F161CC"/>
    <w:rsid w:val="00F16821"/>
    <w:rsid w:val="00F21CEE"/>
    <w:rsid w:val="00F24A55"/>
    <w:rsid w:val="00F31197"/>
    <w:rsid w:val="00F36377"/>
    <w:rsid w:val="00F40BFE"/>
    <w:rsid w:val="00F57765"/>
    <w:rsid w:val="00F5778C"/>
    <w:rsid w:val="00F637B7"/>
    <w:rsid w:val="00F67C20"/>
    <w:rsid w:val="00F73B87"/>
    <w:rsid w:val="00F80CC1"/>
    <w:rsid w:val="00F82556"/>
    <w:rsid w:val="00F82C67"/>
    <w:rsid w:val="00F90C9F"/>
    <w:rsid w:val="00F90D26"/>
    <w:rsid w:val="00F94A28"/>
    <w:rsid w:val="00F95447"/>
    <w:rsid w:val="00F97A87"/>
    <w:rsid w:val="00FA143A"/>
    <w:rsid w:val="00FA2A62"/>
    <w:rsid w:val="00FA2B37"/>
    <w:rsid w:val="00FA5FB5"/>
    <w:rsid w:val="00FA6721"/>
    <w:rsid w:val="00FB20F2"/>
    <w:rsid w:val="00FB54AD"/>
    <w:rsid w:val="00FB5A7E"/>
    <w:rsid w:val="00FB6DFC"/>
    <w:rsid w:val="00FC1060"/>
    <w:rsid w:val="00FC1191"/>
    <w:rsid w:val="00FC4744"/>
    <w:rsid w:val="00FD07EE"/>
    <w:rsid w:val="00FD0AD2"/>
    <w:rsid w:val="00FD2CE4"/>
    <w:rsid w:val="00FD5235"/>
    <w:rsid w:val="00FE00B5"/>
    <w:rsid w:val="00FE1B80"/>
    <w:rsid w:val="00FE5DDD"/>
    <w:rsid w:val="00FF36E3"/>
    <w:rsid w:val="00FF4293"/>
    <w:rsid w:val="00FF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6639A"/>
  <w15:docId w15:val="{8151CE1F-CE48-4FC0-9C68-348EB8F1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rsid w:val="00F0034A"/>
    <w:pPr>
      <w:spacing w:after="120"/>
    </w:pPr>
    <w:rPr>
      <w:rFonts w:ascii="Segoe UI" w:eastAsia="Calibri" w:hAnsi="Segoe UI"/>
      <w:color w:val="595959"/>
    </w:rPr>
  </w:style>
  <w:style w:type="paragraph" w:styleId="Heading1">
    <w:name w:val="heading 1"/>
    <w:basedOn w:val="BodyText"/>
    <w:next w:val="Heading2"/>
    <w:link w:val="Heading1Char"/>
    <w:qFormat/>
    <w:rsid w:val="00F0034A"/>
    <w:pPr>
      <w:keepNext/>
      <w:pBdr>
        <w:bottom w:val="single" w:sz="6" w:space="1" w:color="7C7C7B"/>
      </w:pBdr>
      <w:outlineLvl w:val="0"/>
    </w:pPr>
    <w:rPr>
      <w:rFonts w:cs="Arial"/>
      <w:b/>
      <w:sz w:val="28"/>
      <w:szCs w:val="36"/>
    </w:rPr>
  </w:style>
  <w:style w:type="paragraph" w:styleId="Heading2">
    <w:name w:val="heading 2"/>
    <w:basedOn w:val="BodyText"/>
    <w:next w:val="BodyText"/>
    <w:link w:val="Heading2Char"/>
    <w:qFormat/>
    <w:rsid w:val="00805AD1"/>
    <w:pPr>
      <w:tabs>
        <w:tab w:val="center" w:pos="4320"/>
        <w:tab w:val="right" w:pos="8640"/>
      </w:tabs>
      <w:spacing w:before="120"/>
      <w:outlineLvl w:val="1"/>
    </w:pPr>
    <w:rPr>
      <w:b/>
      <w:color w:val="65952D" w:themeColor="accent3" w:themeShade="BF"/>
      <w:sz w:val="24"/>
    </w:rPr>
  </w:style>
  <w:style w:type="paragraph" w:styleId="Heading3">
    <w:name w:val="heading 3"/>
    <w:basedOn w:val="Heading2"/>
    <w:next w:val="Heading4"/>
    <w:link w:val="Heading3Char"/>
    <w:qFormat/>
    <w:rsid w:val="00F0034A"/>
    <w:pPr>
      <w:outlineLvl w:val="2"/>
    </w:pPr>
    <w:rPr>
      <w:color w:val="233845"/>
      <w:szCs w:val="24"/>
    </w:rPr>
  </w:style>
  <w:style w:type="paragraph" w:styleId="Heading4">
    <w:name w:val="heading 4"/>
    <w:basedOn w:val="Heading3"/>
    <w:next w:val="BodyText"/>
    <w:link w:val="Heading4Char"/>
    <w:qFormat/>
    <w:rsid w:val="00F0034A"/>
    <w:pPr>
      <w:spacing w:before="0"/>
      <w:outlineLvl w:val="3"/>
    </w:pPr>
    <w:rPr>
      <w:sz w:val="22"/>
      <w:szCs w:val="20"/>
    </w:rPr>
  </w:style>
  <w:style w:type="paragraph" w:styleId="Heading5">
    <w:name w:val="heading 5"/>
    <w:basedOn w:val="Normal"/>
    <w:next w:val="Normal"/>
    <w:link w:val="Heading5Char"/>
    <w:uiPriority w:val="15"/>
    <w:unhideWhenUsed/>
    <w:rsid w:val="00F0034A"/>
    <w:pPr>
      <w:keepNext/>
      <w:keepLines/>
      <w:numPr>
        <w:ilvl w:val="4"/>
        <w:numId w:val="26"/>
      </w:numPr>
      <w:spacing w:before="200"/>
      <w:outlineLvl w:val="4"/>
    </w:pPr>
    <w:rPr>
      <w:rFonts w:asciiTheme="majorHAnsi" w:eastAsiaTheme="majorEastAsia" w:hAnsiTheme="majorHAnsi" w:cstheme="majorBidi"/>
      <w:color w:val="432648" w:themeColor="accent1" w:themeShade="7F"/>
    </w:rPr>
  </w:style>
  <w:style w:type="paragraph" w:styleId="Heading6">
    <w:name w:val="heading 6"/>
    <w:basedOn w:val="Normal"/>
    <w:next w:val="Normal"/>
    <w:link w:val="Heading6Char"/>
    <w:uiPriority w:val="15"/>
    <w:unhideWhenUsed/>
    <w:rsid w:val="00F0034A"/>
    <w:pPr>
      <w:keepNext/>
      <w:keepLines/>
      <w:numPr>
        <w:ilvl w:val="5"/>
        <w:numId w:val="26"/>
      </w:numPr>
      <w:spacing w:before="200"/>
      <w:outlineLvl w:val="5"/>
    </w:pPr>
    <w:rPr>
      <w:rFonts w:asciiTheme="majorHAnsi" w:eastAsiaTheme="majorEastAsia" w:hAnsiTheme="majorHAnsi" w:cstheme="majorBidi"/>
      <w:i/>
      <w:iCs/>
      <w:color w:val="432648" w:themeColor="accent1" w:themeShade="7F"/>
    </w:rPr>
  </w:style>
  <w:style w:type="paragraph" w:styleId="Heading7">
    <w:name w:val="heading 7"/>
    <w:basedOn w:val="Normal"/>
    <w:next w:val="Normal"/>
    <w:link w:val="Heading7Char"/>
    <w:uiPriority w:val="15"/>
    <w:unhideWhenUsed/>
    <w:rsid w:val="00F0034A"/>
    <w:pPr>
      <w:keepNext/>
      <w:keepLines/>
      <w:numPr>
        <w:ilvl w:val="6"/>
        <w:numId w:val="26"/>
      </w:numPr>
      <w:spacing w:before="200"/>
      <w:outlineLvl w:val="6"/>
    </w:pPr>
    <w:rPr>
      <w:rFonts w:asciiTheme="majorHAnsi" w:eastAsiaTheme="majorEastAsia" w:hAnsiTheme="majorHAnsi" w:cstheme="majorBidi"/>
      <w:i/>
      <w:iCs/>
      <w:color w:val="456E88" w:themeColor="text1" w:themeTint="BF"/>
    </w:rPr>
  </w:style>
  <w:style w:type="paragraph" w:styleId="Heading8">
    <w:name w:val="heading 8"/>
    <w:basedOn w:val="Normal"/>
    <w:next w:val="Normal"/>
    <w:link w:val="Heading8Char"/>
    <w:uiPriority w:val="15"/>
    <w:unhideWhenUsed/>
    <w:rsid w:val="00F0034A"/>
    <w:pPr>
      <w:keepNext/>
      <w:keepLines/>
      <w:spacing w:before="200"/>
      <w:ind w:left="720" w:hanging="720"/>
      <w:outlineLvl w:val="7"/>
    </w:pPr>
    <w:rPr>
      <w:rFonts w:asciiTheme="majorHAnsi" w:eastAsiaTheme="majorEastAsia" w:hAnsiTheme="majorHAnsi" w:cstheme="majorBidi"/>
      <w:color w:val="456E88" w:themeColor="text1" w:themeTint="BF"/>
    </w:rPr>
  </w:style>
  <w:style w:type="paragraph" w:styleId="Heading9">
    <w:name w:val="heading 9"/>
    <w:basedOn w:val="Normal"/>
    <w:next w:val="Normal"/>
    <w:link w:val="Heading9Char"/>
    <w:uiPriority w:val="15"/>
    <w:unhideWhenUsed/>
    <w:locked/>
    <w:rsid w:val="00F0034A"/>
    <w:pPr>
      <w:keepNext/>
      <w:keepLines/>
      <w:spacing w:before="200"/>
      <w:ind w:left="720" w:hanging="720"/>
      <w:outlineLvl w:val="8"/>
    </w:pPr>
    <w:rPr>
      <w:rFonts w:asciiTheme="majorHAnsi" w:eastAsiaTheme="majorEastAsia" w:hAnsiTheme="majorHAnsi" w:cstheme="majorBidi"/>
      <w:i/>
      <w:iCs/>
      <w:color w:val="456E88"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0034A"/>
    <w:rPr>
      <w:rFonts w:ascii="Segoe UI" w:eastAsia="Calibri" w:hAnsi="Segoe UI" w:cs="Arial"/>
      <w:b/>
      <w:color w:val="233845"/>
      <w:sz w:val="28"/>
      <w:szCs w:val="36"/>
    </w:rPr>
  </w:style>
  <w:style w:type="character" w:customStyle="1" w:styleId="Heading2Char">
    <w:name w:val="Heading 2 Char"/>
    <w:basedOn w:val="DefaultParagraphFont"/>
    <w:link w:val="Heading2"/>
    <w:locked/>
    <w:rsid w:val="00805AD1"/>
    <w:rPr>
      <w:rFonts w:ascii="Segoe UI" w:eastAsia="Calibri" w:hAnsi="Segoe UI"/>
      <w:b/>
      <w:color w:val="65952D" w:themeColor="accent3" w:themeShade="BF"/>
      <w:sz w:val="24"/>
    </w:rPr>
  </w:style>
  <w:style w:type="character" w:customStyle="1" w:styleId="Heading3Char">
    <w:name w:val="Heading 3 Char"/>
    <w:basedOn w:val="DefaultParagraphFont"/>
    <w:link w:val="Heading3"/>
    <w:locked/>
    <w:rsid w:val="00F0034A"/>
    <w:rPr>
      <w:rFonts w:ascii="Segoe UI" w:eastAsia="Calibri" w:hAnsi="Segoe UI"/>
      <w:b/>
      <w:color w:val="233845"/>
      <w:sz w:val="24"/>
      <w:szCs w:val="24"/>
    </w:rPr>
  </w:style>
  <w:style w:type="character" w:customStyle="1" w:styleId="Heading4Char">
    <w:name w:val="Heading 4 Char"/>
    <w:basedOn w:val="DefaultParagraphFont"/>
    <w:link w:val="Heading4"/>
    <w:locked/>
    <w:rsid w:val="00F0034A"/>
    <w:rPr>
      <w:rFonts w:ascii="Segoe UI" w:eastAsia="Calibri" w:hAnsi="Segoe UI"/>
      <w:b/>
      <w:color w:val="233845"/>
      <w:sz w:val="22"/>
    </w:rPr>
  </w:style>
  <w:style w:type="character" w:customStyle="1" w:styleId="Heading5Char">
    <w:name w:val="Heading 5 Char"/>
    <w:basedOn w:val="DefaultParagraphFont"/>
    <w:link w:val="Heading5"/>
    <w:uiPriority w:val="15"/>
    <w:locked/>
    <w:rsid w:val="00F0034A"/>
    <w:rPr>
      <w:rFonts w:asciiTheme="majorHAnsi" w:eastAsiaTheme="majorEastAsia" w:hAnsiTheme="majorHAnsi" w:cstheme="majorBidi"/>
      <w:color w:val="432648" w:themeColor="accent1" w:themeShade="7F"/>
    </w:rPr>
  </w:style>
  <w:style w:type="character" w:customStyle="1" w:styleId="Heading6Char">
    <w:name w:val="Heading 6 Char"/>
    <w:basedOn w:val="DefaultParagraphFont"/>
    <w:link w:val="Heading6"/>
    <w:uiPriority w:val="15"/>
    <w:locked/>
    <w:rsid w:val="00F0034A"/>
    <w:rPr>
      <w:rFonts w:asciiTheme="majorHAnsi" w:eastAsiaTheme="majorEastAsia" w:hAnsiTheme="majorHAnsi" w:cstheme="majorBidi"/>
      <w:i/>
      <w:iCs/>
      <w:color w:val="432648" w:themeColor="accent1" w:themeShade="7F"/>
    </w:rPr>
  </w:style>
  <w:style w:type="character" w:customStyle="1" w:styleId="Heading7Char">
    <w:name w:val="Heading 7 Char"/>
    <w:basedOn w:val="DefaultParagraphFont"/>
    <w:link w:val="Heading7"/>
    <w:uiPriority w:val="15"/>
    <w:locked/>
    <w:rsid w:val="00F0034A"/>
    <w:rPr>
      <w:rFonts w:asciiTheme="majorHAnsi" w:eastAsiaTheme="majorEastAsia" w:hAnsiTheme="majorHAnsi" w:cstheme="majorBidi"/>
      <w:i/>
      <w:iCs/>
      <w:color w:val="456E88" w:themeColor="text1" w:themeTint="BF"/>
    </w:rPr>
  </w:style>
  <w:style w:type="character" w:customStyle="1" w:styleId="Heading8Char">
    <w:name w:val="Heading 8 Char"/>
    <w:basedOn w:val="DefaultParagraphFont"/>
    <w:link w:val="Heading8"/>
    <w:uiPriority w:val="15"/>
    <w:locked/>
    <w:rsid w:val="00F0034A"/>
    <w:rPr>
      <w:rFonts w:asciiTheme="majorHAnsi" w:eastAsiaTheme="majorEastAsia" w:hAnsiTheme="majorHAnsi" w:cstheme="majorBidi"/>
      <w:color w:val="456E88" w:themeColor="text1" w:themeTint="BF"/>
    </w:rPr>
  </w:style>
  <w:style w:type="paragraph" w:styleId="BalloonText">
    <w:name w:val="Balloon Text"/>
    <w:basedOn w:val="Normal"/>
    <w:link w:val="BalloonTextChar"/>
    <w:semiHidden/>
    <w:rsid w:val="00F0034A"/>
    <w:rPr>
      <w:rFonts w:ascii="Tahoma" w:hAnsi="Tahoma" w:cs="Tahoma"/>
      <w:sz w:val="16"/>
      <w:szCs w:val="16"/>
    </w:rPr>
  </w:style>
  <w:style w:type="character" w:customStyle="1" w:styleId="BalloonTextChar">
    <w:name w:val="Balloon Text Char"/>
    <w:basedOn w:val="DefaultParagraphFont"/>
    <w:link w:val="BalloonText"/>
    <w:semiHidden/>
    <w:locked/>
    <w:rsid w:val="00F0034A"/>
    <w:rPr>
      <w:rFonts w:ascii="Tahoma" w:eastAsia="Calibri" w:hAnsi="Tahoma" w:cs="Tahoma"/>
      <w:color w:val="595959"/>
      <w:sz w:val="16"/>
      <w:szCs w:val="16"/>
    </w:rPr>
  </w:style>
  <w:style w:type="paragraph" w:styleId="Footer">
    <w:name w:val="footer"/>
    <w:link w:val="FooterChar"/>
    <w:uiPriority w:val="99"/>
    <w:qFormat/>
    <w:rsid w:val="00F0034A"/>
    <w:pPr>
      <w:tabs>
        <w:tab w:val="center" w:pos="4680"/>
        <w:tab w:val="right" w:pos="9360"/>
      </w:tabs>
      <w:spacing w:before="60"/>
    </w:pPr>
    <w:rPr>
      <w:rFonts w:ascii="Segoe UI" w:hAnsi="Segoe UI"/>
    </w:rPr>
  </w:style>
  <w:style w:type="character" w:customStyle="1" w:styleId="FooterChar">
    <w:name w:val="Footer Char"/>
    <w:basedOn w:val="DefaultParagraphFont"/>
    <w:link w:val="Footer"/>
    <w:uiPriority w:val="99"/>
    <w:locked/>
    <w:rsid w:val="00F0034A"/>
    <w:rPr>
      <w:rFonts w:ascii="Segoe UI" w:hAnsi="Segoe UI"/>
    </w:rPr>
  </w:style>
  <w:style w:type="paragraph" w:styleId="Date">
    <w:name w:val="Date"/>
    <w:basedOn w:val="Normal"/>
    <w:next w:val="Normal"/>
    <w:link w:val="DateChar"/>
    <w:rsid w:val="00F0034A"/>
  </w:style>
  <w:style w:type="character" w:customStyle="1" w:styleId="DateChar">
    <w:name w:val="Date Char"/>
    <w:basedOn w:val="DefaultParagraphFont"/>
    <w:link w:val="Date"/>
    <w:locked/>
    <w:rsid w:val="00F0034A"/>
    <w:rPr>
      <w:rFonts w:ascii="Segoe UI" w:eastAsia="Calibri" w:hAnsi="Segoe UI"/>
      <w:color w:val="595959"/>
    </w:rPr>
  </w:style>
  <w:style w:type="paragraph" w:customStyle="1" w:styleId="Name">
    <w:name w:val="Name"/>
    <w:basedOn w:val="Normal"/>
    <w:rsid w:val="00F0034A"/>
    <w:pPr>
      <w:tabs>
        <w:tab w:val="center" w:pos="4320"/>
        <w:tab w:val="right" w:pos="8640"/>
      </w:tabs>
      <w:spacing w:before="60" w:after="0"/>
      <w:jc w:val="right"/>
    </w:pPr>
    <w:rPr>
      <w:b/>
      <w:noProof/>
      <w:color w:val="233845" w:themeColor="text1"/>
      <w:sz w:val="36"/>
    </w:rPr>
  </w:style>
  <w:style w:type="paragraph" w:customStyle="1" w:styleId="Header2">
    <w:name w:val="Header 2"/>
    <w:basedOn w:val="BodyText"/>
    <w:qFormat/>
    <w:rsid w:val="00F0034A"/>
    <w:pPr>
      <w:spacing w:after="0"/>
    </w:pPr>
    <w:rPr>
      <w:rFonts w:cs="Arial"/>
      <w:b/>
      <w:sz w:val="32"/>
      <w:szCs w:val="36"/>
    </w:rPr>
  </w:style>
  <w:style w:type="paragraph" w:styleId="BodyText">
    <w:name w:val="Body Text"/>
    <w:link w:val="BodyTextChar"/>
    <w:qFormat/>
    <w:rsid w:val="00F0034A"/>
    <w:pPr>
      <w:spacing w:before="60" w:after="60"/>
    </w:pPr>
    <w:rPr>
      <w:rFonts w:ascii="Segoe UI" w:eastAsia="Calibri" w:hAnsi="Segoe UI"/>
      <w:color w:val="233845"/>
    </w:rPr>
  </w:style>
  <w:style w:type="character" w:customStyle="1" w:styleId="BodyTextChar">
    <w:name w:val="Body Text Char"/>
    <w:basedOn w:val="DefaultParagraphFont"/>
    <w:link w:val="BodyText"/>
    <w:locked/>
    <w:rsid w:val="00F0034A"/>
    <w:rPr>
      <w:rFonts w:ascii="Segoe UI" w:eastAsia="Calibri" w:hAnsi="Segoe UI"/>
      <w:color w:val="233845"/>
    </w:rPr>
  </w:style>
  <w:style w:type="paragraph" w:customStyle="1" w:styleId="AttentionLine">
    <w:name w:val="Attention Line"/>
    <w:basedOn w:val="BodyText"/>
    <w:rsid w:val="00F0034A"/>
    <w:rPr>
      <w:color w:val="595959"/>
    </w:rPr>
  </w:style>
  <w:style w:type="numbering" w:customStyle="1" w:styleId="Headings">
    <w:name w:val="Headings"/>
    <w:uiPriority w:val="99"/>
    <w:rsid w:val="00F0034A"/>
    <w:pPr>
      <w:numPr>
        <w:numId w:val="6"/>
      </w:numPr>
    </w:pPr>
  </w:style>
  <w:style w:type="paragraph" w:customStyle="1" w:styleId="Spacer">
    <w:name w:val="Spacer"/>
    <w:basedOn w:val="Heading1"/>
    <w:rsid w:val="00F0034A"/>
    <w:pPr>
      <w:spacing w:after="20"/>
    </w:pPr>
    <w:rPr>
      <w:sz w:val="16"/>
    </w:rPr>
  </w:style>
  <w:style w:type="paragraph" w:styleId="ListParagraph">
    <w:name w:val="List Paragraph"/>
    <w:basedOn w:val="Normal"/>
    <w:uiPriority w:val="34"/>
    <w:rsid w:val="00F0034A"/>
    <w:pPr>
      <w:ind w:left="720"/>
      <w:contextualSpacing/>
    </w:pPr>
  </w:style>
  <w:style w:type="character" w:styleId="Hyperlink">
    <w:name w:val="Hyperlink"/>
    <w:basedOn w:val="DefaultParagraphFont"/>
    <w:rsid w:val="00F0034A"/>
    <w:rPr>
      <w:rFonts w:cs="Times New Roman"/>
      <w:color w:val="0000FF"/>
      <w:u w:val="single"/>
    </w:rPr>
  </w:style>
  <w:style w:type="character" w:styleId="PageNumber">
    <w:name w:val="page number"/>
    <w:basedOn w:val="DefaultParagraphFont"/>
    <w:rsid w:val="00F0034A"/>
    <w:rPr>
      <w:rFonts w:cs="Times New Roman"/>
    </w:rPr>
  </w:style>
  <w:style w:type="paragraph" w:styleId="Subtitle">
    <w:name w:val="Subtitle"/>
    <w:basedOn w:val="Normal"/>
    <w:link w:val="SubtitleChar"/>
    <w:rsid w:val="00F0034A"/>
    <w:rPr>
      <w:b/>
      <w:bCs/>
      <w:sz w:val="24"/>
      <w:szCs w:val="24"/>
    </w:rPr>
  </w:style>
  <w:style w:type="character" w:customStyle="1" w:styleId="SubtitleChar">
    <w:name w:val="Subtitle Char"/>
    <w:basedOn w:val="DefaultParagraphFont"/>
    <w:link w:val="Subtitle"/>
    <w:locked/>
    <w:rsid w:val="00F0034A"/>
    <w:rPr>
      <w:rFonts w:ascii="Segoe UI" w:eastAsia="Calibri" w:hAnsi="Segoe UI"/>
      <w:b/>
      <w:bCs/>
      <w:color w:val="595959"/>
      <w:sz w:val="24"/>
      <w:szCs w:val="24"/>
    </w:rPr>
  </w:style>
  <w:style w:type="paragraph" w:styleId="BodyText2">
    <w:name w:val="Body Text 2"/>
    <w:basedOn w:val="Normal"/>
    <w:link w:val="BodyText2Char"/>
    <w:rsid w:val="00F0034A"/>
    <w:rPr>
      <w:rFonts w:cs="Arial"/>
      <w:b/>
      <w:bCs/>
    </w:rPr>
  </w:style>
  <w:style w:type="character" w:customStyle="1" w:styleId="BodyText2Char">
    <w:name w:val="Body Text 2 Char"/>
    <w:basedOn w:val="DefaultParagraphFont"/>
    <w:link w:val="BodyText2"/>
    <w:locked/>
    <w:rsid w:val="00F0034A"/>
    <w:rPr>
      <w:rFonts w:ascii="Segoe UI" w:eastAsia="Calibri" w:hAnsi="Segoe UI" w:cs="Arial"/>
      <w:b/>
      <w:bCs/>
      <w:color w:val="595959"/>
    </w:rPr>
  </w:style>
  <w:style w:type="paragraph" w:styleId="BodyText3">
    <w:name w:val="Body Text 3"/>
    <w:basedOn w:val="Normal"/>
    <w:link w:val="BodyText3Char"/>
    <w:rsid w:val="00F0034A"/>
    <w:rPr>
      <w:rFonts w:eastAsia="Arial Unicode MS" w:cs="Arial"/>
      <w:b/>
      <w:bCs/>
      <w:i/>
      <w:iCs/>
    </w:rPr>
  </w:style>
  <w:style w:type="character" w:customStyle="1" w:styleId="BodyText3Char">
    <w:name w:val="Body Text 3 Char"/>
    <w:basedOn w:val="DefaultParagraphFont"/>
    <w:link w:val="BodyText3"/>
    <w:locked/>
    <w:rsid w:val="00F0034A"/>
    <w:rPr>
      <w:rFonts w:ascii="Segoe UI" w:eastAsia="Arial Unicode MS" w:hAnsi="Segoe UI" w:cs="Arial"/>
      <w:b/>
      <w:bCs/>
      <w:i/>
      <w:iCs/>
      <w:color w:val="595959"/>
    </w:rPr>
  </w:style>
  <w:style w:type="table" w:styleId="TableGrid">
    <w:name w:val="Table Grid"/>
    <w:basedOn w:val="TableNormal"/>
    <w:rsid w:val="00F00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BodyText"/>
    <w:qFormat/>
    <w:rsid w:val="00A519D9"/>
    <w:pPr>
      <w:numPr>
        <w:numId w:val="21"/>
      </w:numPr>
      <w:spacing w:after="120"/>
    </w:pPr>
    <w:rPr>
      <w:rFonts w:cs="Arial"/>
    </w:rPr>
  </w:style>
  <w:style w:type="paragraph" w:customStyle="1" w:styleId="Sidebar">
    <w:name w:val="Sidebar"/>
    <w:basedOn w:val="Heading4"/>
    <w:rsid w:val="00F0034A"/>
  </w:style>
  <w:style w:type="paragraph" w:customStyle="1" w:styleId="title2">
    <w:name w:val="title 2"/>
    <w:basedOn w:val="Normal"/>
    <w:rsid w:val="00F0034A"/>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F0034A"/>
    <w:pPr>
      <w:numPr>
        <w:numId w:val="22"/>
      </w:numPr>
    </w:pPr>
  </w:style>
  <w:style w:type="paragraph" w:customStyle="1" w:styleId="BulletList3">
    <w:name w:val="Bullet List 3"/>
    <w:basedOn w:val="BulletList2"/>
    <w:rsid w:val="00F0034A"/>
    <w:pPr>
      <w:numPr>
        <w:numId w:val="0"/>
      </w:numPr>
      <w:ind w:left="1080" w:hanging="360"/>
    </w:pPr>
  </w:style>
  <w:style w:type="paragraph" w:customStyle="1" w:styleId="Style2">
    <w:name w:val="Style2"/>
    <w:basedOn w:val="Normal"/>
    <w:rsid w:val="00F0034A"/>
    <w:pPr>
      <w:tabs>
        <w:tab w:val="num" w:pos="360"/>
      </w:tabs>
      <w:spacing w:after="100" w:afterAutospacing="1"/>
      <w:ind w:left="360" w:hanging="360"/>
      <w:jc w:val="both"/>
    </w:pPr>
  </w:style>
  <w:style w:type="paragraph" w:customStyle="1" w:styleId="Footer2">
    <w:name w:val="Footer 2"/>
    <w:basedOn w:val="Footer"/>
    <w:rsid w:val="00F0034A"/>
    <w:pPr>
      <w:spacing w:before="40" w:after="120"/>
      <w:jc w:val="right"/>
    </w:pPr>
    <w:rPr>
      <w:rFonts w:ascii="Arial" w:hAnsi="Arial" w:cs="Arial"/>
      <w:sz w:val="18"/>
    </w:rPr>
  </w:style>
  <w:style w:type="paragraph" w:customStyle="1" w:styleId="Subhead">
    <w:name w:val="Subhead"/>
    <w:basedOn w:val="Normal"/>
    <w:uiPriority w:val="1"/>
    <w:rsid w:val="00F0034A"/>
    <w:pPr>
      <w:tabs>
        <w:tab w:val="center" w:pos="4320"/>
        <w:tab w:val="right" w:pos="8640"/>
      </w:tabs>
      <w:spacing w:before="60" w:after="0"/>
      <w:jc w:val="right"/>
    </w:pPr>
    <w:rPr>
      <w:b/>
      <w:caps/>
      <w:noProof/>
      <w:color w:val="233845"/>
      <w:sz w:val="28"/>
    </w:rPr>
  </w:style>
  <w:style w:type="paragraph" w:customStyle="1" w:styleId="Callout">
    <w:name w:val="Callout"/>
    <w:basedOn w:val="Normal"/>
    <w:link w:val="CalloutChar"/>
    <w:uiPriority w:val="9"/>
    <w:rsid w:val="00F0034A"/>
    <w:rPr>
      <w:color w:val="7C7C7B"/>
      <w:sz w:val="28"/>
    </w:rPr>
  </w:style>
  <w:style w:type="character" w:customStyle="1" w:styleId="CalloutChar">
    <w:name w:val="Callout Char"/>
    <w:basedOn w:val="DefaultParagraphFont"/>
    <w:link w:val="Callout"/>
    <w:uiPriority w:val="9"/>
    <w:rsid w:val="00F0034A"/>
    <w:rPr>
      <w:rFonts w:ascii="Segoe UI" w:eastAsia="Calibri" w:hAnsi="Segoe UI"/>
      <w:color w:val="7C7C7B"/>
      <w:sz w:val="28"/>
    </w:rPr>
  </w:style>
  <w:style w:type="paragraph" w:customStyle="1" w:styleId="Bullet1">
    <w:name w:val="Bullet 1"/>
    <w:basedOn w:val="BodyText"/>
    <w:link w:val="Bullet1Char"/>
    <w:uiPriority w:val="6"/>
    <w:rsid w:val="00F0034A"/>
    <w:pPr>
      <w:numPr>
        <w:numId w:val="20"/>
      </w:numPr>
      <w:spacing w:after="0"/>
    </w:pPr>
    <w:rPr>
      <w:rFonts w:eastAsiaTheme="minorEastAsia" w:cstheme="minorHAnsi"/>
      <w:noProof/>
    </w:rPr>
  </w:style>
  <w:style w:type="character" w:customStyle="1" w:styleId="Bullet1Char">
    <w:name w:val="Bullet 1 Char"/>
    <w:basedOn w:val="DefaultParagraphFont"/>
    <w:link w:val="Bullet1"/>
    <w:uiPriority w:val="6"/>
    <w:rsid w:val="00F0034A"/>
    <w:rPr>
      <w:rFonts w:ascii="Segoe UI" w:eastAsiaTheme="minorEastAsia" w:hAnsi="Segoe UI" w:cstheme="minorHAnsi"/>
      <w:noProof/>
      <w:color w:val="233845"/>
    </w:rPr>
  </w:style>
  <w:style w:type="paragraph" w:customStyle="1" w:styleId="Bullet2">
    <w:name w:val="Bullet 2"/>
    <w:basedOn w:val="Bullet1"/>
    <w:uiPriority w:val="7"/>
    <w:rsid w:val="00F0034A"/>
    <w:pPr>
      <w:numPr>
        <w:ilvl w:val="1"/>
      </w:numPr>
      <w:contextualSpacing/>
    </w:pPr>
  </w:style>
  <w:style w:type="paragraph" w:customStyle="1" w:styleId="TableHeading">
    <w:name w:val="Table Heading"/>
    <w:basedOn w:val="BodyText"/>
    <w:next w:val="BodyText"/>
    <w:uiPriority w:val="14"/>
    <w:rsid w:val="00F0034A"/>
    <w:pPr>
      <w:spacing w:after="0"/>
    </w:pPr>
    <w:rPr>
      <w:b/>
      <w:bCs/>
      <w:noProof/>
      <w:color w:val="FFFFFF" w:themeColor="background1"/>
    </w:rPr>
  </w:style>
  <w:style w:type="paragraph" w:customStyle="1" w:styleId="TableText">
    <w:name w:val="Table Text"/>
    <w:basedOn w:val="Normal"/>
    <w:uiPriority w:val="14"/>
    <w:rsid w:val="00F0034A"/>
    <w:rPr>
      <w:noProof/>
    </w:rPr>
  </w:style>
  <w:style w:type="paragraph" w:customStyle="1" w:styleId="QA">
    <w:name w:val="QA"/>
    <w:basedOn w:val="BodyText"/>
    <w:uiPriority w:val="14"/>
    <w:rsid w:val="00F0034A"/>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F0034A"/>
    <w:rPr>
      <w:rFonts w:asciiTheme="majorHAnsi" w:eastAsiaTheme="majorEastAsia" w:hAnsiTheme="majorHAnsi" w:cstheme="majorBidi"/>
      <w:i/>
      <w:iCs/>
      <w:color w:val="456E88" w:themeColor="text1" w:themeTint="BF"/>
    </w:rPr>
  </w:style>
  <w:style w:type="paragraph" w:styleId="Caption">
    <w:name w:val="caption"/>
    <w:basedOn w:val="Normal"/>
    <w:next w:val="Normal"/>
    <w:semiHidden/>
    <w:unhideWhenUsed/>
    <w:qFormat/>
    <w:locked/>
    <w:rsid w:val="00F0034A"/>
    <w:pPr>
      <w:spacing w:after="200"/>
    </w:pPr>
    <w:rPr>
      <w:b/>
      <w:bCs/>
      <w:color w:val="884C91" w:themeColor="accent1"/>
      <w:sz w:val="18"/>
      <w:szCs w:val="18"/>
    </w:rPr>
  </w:style>
  <w:style w:type="paragraph" w:styleId="TOCHeading">
    <w:name w:val="TOC Heading"/>
    <w:basedOn w:val="Heading1"/>
    <w:next w:val="Normal"/>
    <w:uiPriority w:val="39"/>
    <w:semiHidden/>
    <w:unhideWhenUsed/>
    <w:qFormat/>
    <w:rsid w:val="00F0034A"/>
    <w:pPr>
      <w:keepLines/>
      <w:pBdr>
        <w:bottom w:val="none" w:sz="0" w:space="0" w:color="auto"/>
      </w:pBdr>
      <w:spacing w:before="480" w:after="0"/>
      <w:outlineLvl w:val="9"/>
    </w:pPr>
    <w:rPr>
      <w:rFonts w:asciiTheme="majorHAnsi" w:eastAsiaTheme="majorEastAsia" w:hAnsiTheme="majorHAnsi" w:cstheme="majorBidi"/>
      <w:bCs/>
      <w:color w:val="65396C" w:themeColor="accent1" w:themeShade="BF"/>
      <w:szCs w:val="28"/>
    </w:rPr>
  </w:style>
  <w:style w:type="paragraph" w:customStyle="1" w:styleId="Position">
    <w:name w:val="Position"/>
    <w:basedOn w:val="Normal"/>
    <w:rsid w:val="00F0034A"/>
    <w:pPr>
      <w:tabs>
        <w:tab w:val="center" w:pos="4320"/>
        <w:tab w:val="right" w:pos="8640"/>
      </w:tabs>
      <w:spacing w:before="60" w:after="0"/>
      <w:jc w:val="right"/>
    </w:pPr>
    <w:rPr>
      <w:noProof/>
      <w:color w:val="5284A2" w:themeColor="text1" w:themeTint="A6"/>
      <w:sz w:val="36"/>
    </w:rPr>
  </w:style>
  <w:style w:type="character" w:styleId="PlaceholderText">
    <w:name w:val="Placeholder Text"/>
    <w:basedOn w:val="DefaultParagraphFont"/>
    <w:semiHidden/>
    <w:rsid w:val="00F0034A"/>
    <w:rPr>
      <w:color w:val="808080"/>
      <w:lang w:val="en-IE"/>
    </w:rPr>
  </w:style>
  <w:style w:type="paragraph" w:styleId="Header">
    <w:name w:val="header"/>
    <w:basedOn w:val="Normal"/>
    <w:link w:val="HeaderChar"/>
    <w:uiPriority w:val="10"/>
    <w:qFormat/>
    <w:rsid w:val="00F5778C"/>
    <w:pPr>
      <w:tabs>
        <w:tab w:val="center" w:pos="4680"/>
        <w:tab w:val="right" w:pos="9360"/>
      </w:tabs>
      <w:spacing w:after="0"/>
    </w:pPr>
  </w:style>
  <w:style w:type="character" w:customStyle="1" w:styleId="HeaderChar">
    <w:name w:val="Header Char"/>
    <w:basedOn w:val="DefaultParagraphFont"/>
    <w:link w:val="Header"/>
    <w:uiPriority w:val="10"/>
    <w:rsid w:val="00F5778C"/>
    <w:rPr>
      <w:rFonts w:ascii="Segoe UI" w:eastAsia="Calibri" w:hAnsi="Segoe UI"/>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047569">
      <w:bodyDiv w:val="1"/>
      <w:marLeft w:val="0"/>
      <w:marRight w:val="0"/>
      <w:marTop w:val="0"/>
      <w:marBottom w:val="0"/>
      <w:divBdr>
        <w:top w:val="none" w:sz="0" w:space="0" w:color="auto"/>
        <w:left w:val="none" w:sz="0" w:space="0" w:color="auto"/>
        <w:bottom w:val="none" w:sz="0" w:space="0" w:color="auto"/>
        <w:right w:val="none" w:sz="0" w:space="0" w:color="auto"/>
      </w:divBdr>
      <w:divsChild>
        <w:div w:id="300038233">
          <w:marLeft w:val="0"/>
          <w:marRight w:val="0"/>
          <w:marTop w:val="0"/>
          <w:marBottom w:val="0"/>
          <w:divBdr>
            <w:top w:val="none" w:sz="0" w:space="0" w:color="auto"/>
            <w:left w:val="none" w:sz="0" w:space="0" w:color="auto"/>
            <w:bottom w:val="none" w:sz="0" w:space="0" w:color="auto"/>
            <w:right w:val="none" w:sz="0" w:space="0" w:color="auto"/>
          </w:divBdr>
          <w:divsChild>
            <w:div w:id="1730028984">
              <w:marLeft w:val="0"/>
              <w:marRight w:val="0"/>
              <w:marTop w:val="0"/>
              <w:marBottom w:val="0"/>
              <w:divBdr>
                <w:top w:val="none" w:sz="0" w:space="0" w:color="auto"/>
                <w:left w:val="none" w:sz="0" w:space="0" w:color="auto"/>
                <w:bottom w:val="none" w:sz="0" w:space="0" w:color="auto"/>
                <w:right w:val="none" w:sz="0" w:space="0" w:color="auto"/>
              </w:divBdr>
            </w:div>
            <w:div w:id="446585177">
              <w:marLeft w:val="0"/>
              <w:marRight w:val="0"/>
              <w:marTop w:val="0"/>
              <w:marBottom w:val="0"/>
              <w:divBdr>
                <w:top w:val="none" w:sz="0" w:space="0" w:color="auto"/>
                <w:left w:val="none" w:sz="0" w:space="0" w:color="auto"/>
                <w:bottom w:val="none" w:sz="0" w:space="0" w:color="auto"/>
                <w:right w:val="none" w:sz="0" w:space="0" w:color="auto"/>
              </w:divBdr>
            </w:div>
            <w:div w:id="16232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851">
      <w:bodyDiv w:val="1"/>
      <w:marLeft w:val="0"/>
      <w:marRight w:val="0"/>
      <w:marTop w:val="0"/>
      <w:marBottom w:val="0"/>
      <w:divBdr>
        <w:top w:val="none" w:sz="0" w:space="0" w:color="auto"/>
        <w:left w:val="none" w:sz="0" w:space="0" w:color="auto"/>
        <w:bottom w:val="none" w:sz="0" w:space="0" w:color="auto"/>
        <w:right w:val="none" w:sz="0" w:space="0" w:color="auto"/>
      </w:divBdr>
      <w:divsChild>
        <w:div w:id="462119959">
          <w:marLeft w:val="0"/>
          <w:marRight w:val="0"/>
          <w:marTop w:val="0"/>
          <w:marBottom w:val="0"/>
          <w:divBdr>
            <w:top w:val="none" w:sz="0" w:space="0" w:color="auto"/>
            <w:left w:val="none" w:sz="0" w:space="0" w:color="auto"/>
            <w:bottom w:val="none" w:sz="0" w:space="0" w:color="auto"/>
            <w:right w:val="none" w:sz="0" w:space="0" w:color="auto"/>
          </w:divBdr>
          <w:divsChild>
            <w:div w:id="494805445">
              <w:marLeft w:val="0"/>
              <w:marRight w:val="0"/>
              <w:marTop w:val="0"/>
              <w:marBottom w:val="0"/>
              <w:divBdr>
                <w:top w:val="none" w:sz="0" w:space="0" w:color="auto"/>
                <w:left w:val="none" w:sz="0" w:space="0" w:color="auto"/>
                <w:bottom w:val="none" w:sz="0" w:space="0" w:color="auto"/>
                <w:right w:val="none" w:sz="0" w:space="0" w:color="auto"/>
              </w:divBdr>
            </w:div>
            <w:div w:id="337272129">
              <w:marLeft w:val="0"/>
              <w:marRight w:val="0"/>
              <w:marTop w:val="0"/>
              <w:marBottom w:val="0"/>
              <w:divBdr>
                <w:top w:val="none" w:sz="0" w:space="0" w:color="auto"/>
                <w:left w:val="none" w:sz="0" w:space="0" w:color="auto"/>
                <w:bottom w:val="none" w:sz="0" w:space="0" w:color="auto"/>
                <w:right w:val="none" w:sz="0" w:space="0" w:color="auto"/>
              </w:divBdr>
            </w:div>
            <w:div w:id="9017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thompson\AppData\Local\Temp\Temp1_Resume%20template%20(1).zip\Resume%20template\Resume%20Template-Wood-A4.dotx" TargetMode="External"/></Relationships>
</file>

<file path=word/theme/theme1.xml><?xml version="1.0" encoding="utf-8"?>
<a:theme xmlns:a="http://schemas.openxmlformats.org/drawingml/2006/main" name="Wood">
  <a:themeElements>
    <a:clrScheme name="Wood">
      <a:dk1>
        <a:srgbClr val="233845"/>
      </a:dk1>
      <a:lt1>
        <a:sysClr val="window" lastClr="FFFFFF"/>
      </a:lt1>
      <a:dk2>
        <a:srgbClr val="233845"/>
      </a:dk2>
      <a:lt2>
        <a:srgbClr val="FFFFFF"/>
      </a:lt2>
      <a:accent1>
        <a:srgbClr val="884C91"/>
      </a:accent1>
      <a:accent2>
        <a:srgbClr val="2DBDB6"/>
      </a:accent2>
      <a:accent3>
        <a:srgbClr val="88C540"/>
      </a:accent3>
      <a:accent4>
        <a:srgbClr val="233845"/>
      </a:accent4>
      <a:accent5>
        <a:srgbClr val="BFC2C8"/>
      </a:accent5>
      <a:accent6>
        <a:srgbClr val="8F96A0"/>
      </a:accent6>
      <a:hlink>
        <a:srgbClr val="884C91"/>
      </a:hlink>
      <a:folHlink>
        <a:srgbClr val="2DBDB6"/>
      </a:folHlink>
    </a:clrScheme>
    <a:fontScheme name="Wood Theme">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ustomer xmlns="e759edbc-a6f7-4d40-94b5-f4ab24715002">
      <UserInfo>
        <DisplayName/>
        <AccountId xsi:nil="true"/>
        <AccountType/>
      </UserInfo>
    </Customer>
    <Designer xmlns="e759edbc-a6f7-4d40-94b5-f4ab24715002">
      <UserInfo>
        <DisplayName/>
        <AccountId xsi:nil="true"/>
        <AccountType/>
      </UserInfo>
    </Designer>
    <Description0 xmlns="e759edbc-a6f7-4d40-94b5-f4ab24715002" xsi:nil="true"/>
    <Material xmlns="e759edbc-a6f7-4d40-94b5-f4ab24715002" xsi:nil="true"/>
    <RequestDate xmlns="e759edbc-a6f7-4d40-94b5-f4ab24715002" xsi:nil="true"/>
    <Company xmlns="e759edbc-a6f7-4d40-94b5-f4ab247150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6619290789814AA7392FA64AE2F716" ma:contentTypeVersion="20" ma:contentTypeDescription="Create a new document." ma:contentTypeScope="" ma:versionID="cd12d92c8b0955ca7a3c7ef2b6abc67e">
  <xsd:schema xmlns:xsd="http://www.w3.org/2001/XMLSchema" xmlns:xs="http://www.w3.org/2001/XMLSchema" xmlns:p="http://schemas.microsoft.com/office/2006/metadata/properties" xmlns:ns2="e759edbc-a6f7-4d40-94b5-f4ab24715002" xmlns:ns3="291f4ef8-32fe-4d68-bba8-246a9c8ad8ec" targetNamespace="http://schemas.microsoft.com/office/2006/metadata/properties" ma:root="true" ma:fieldsID="216fd24d7c42226a131440152e4fdd36" ns2:_="" ns3:_="">
    <xsd:import namespace="e759edbc-a6f7-4d40-94b5-f4ab24715002"/>
    <xsd:import namespace="291f4ef8-32fe-4d68-bba8-246a9c8ad8ec"/>
    <xsd:element name="properties">
      <xsd:complexType>
        <xsd:sequence>
          <xsd:element name="documentManagement">
            <xsd:complexType>
              <xsd:all>
                <xsd:element ref="ns2:Description0" minOccurs="0"/>
                <xsd:element ref="ns2:Material" minOccurs="0"/>
                <xsd:element ref="ns2:Customer" minOccurs="0"/>
                <xsd:element ref="ns2:RequestDate" minOccurs="0"/>
                <xsd:element ref="ns2:Designer" minOccurs="0"/>
                <xsd:element ref="ns2:Company"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59edbc-a6f7-4d40-94b5-f4ab24715002"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ma:readOnly="false">
      <xsd:simpleType>
        <xsd:restriction base="dms:Text">
          <xsd:maxLength value="255"/>
        </xsd:restriction>
      </xsd:simpleType>
    </xsd:element>
    <xsd:element name="Material" ma:index="2" nillable="true" ma:displayName="Material" ma:internalName="Material" ma:readOnly="false">
      <xsd:simpleType>
        <xsd:restriction base="dms:Text">
          <xsd:maxLength value="255"/>
        </xsd:restriction>
      </xsd:simpleType>
    </xsd:element>
    <xsd:element name="Customer" ma:index="3" nillable="true" ma:displayName="Customer" ma:list="UserInfo" ma:SharePointGroup="0" ma:internalName="Custom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estDate" ma:index="4" nillable="true" ma:displayName="Request Date" ma:format="DateOnly" ma:internalName="RequestDate" ma:readOnly="false">
      <xsd:simpleType>
        <xsd:restriction base="dms:DateTime"/>
      </xsd:simpleType>
    </xsd:element>
    <xsd:element name="Designer" ma:index="5" nillable="true" ma:displayName="Designer" ma:list="UserInfo" ma:SharePointGroup="0" ma:internalName="Desig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pany" ma:index="7" nillable="true" ma:displayName="Company" ma:internalName="Company" ma:readOnly="false">
      <xsd:simpleType>
        <xsd:restriction base="dms:Text">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1f4ef8-32fe-4d68-bba8-246a9c8ad8e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2CB9C-5649-4004-9878-5C6F9DCC35E2}">
  <ds:schemaRefs>
    <ds:schemaRef ds:uri="http://schemas.microsoft.com/office/2006/metadata/properties"/>
    <ds:schemaRef ds:uri="e759edbc-a6f7-4d40-94b5-f4ab24715002"/>
  </ds:schemaRefs>
</ds:datastoreItem>
</file>

<file path=customXml/itemProps2.xml><?xml version="1.0" encoding="utf-8"?>
<ds:datastoreItem xmlns:ds="http://schemas.openxmlformats.org/officeDocument/2006/customXml" ds:itemID="{DF400FD8-0F54-4075-BFAC-D0F269C7A6BA}">
  <ds:schemaRefs>
    <ds:schemaRef ds:uri="http://schemas.microsoft.com/sharepoint/v3/contenttype/forms"/>
  </ds:schemaRefs>
</ds:datastoreItem>
</file>

<file path=customXml/itemProps3.xml><?xml version="1.0" encoding="utf-8"?>
<ds:datastoreItem xmlns:ds="http://schemas.openxmlformats.org/officeDocument/2006/customXml" ds:itemID="{150C37A8-8119-443A-A7F1-11CAA31F5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59edbc-a6f7-4d40-94b5-f4ab24715002"/>
    <ds:schemaRef ds:uri="291f4ef8-32fe-4d68-bba8-246a9c8ad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60CC7A-915B-4070-AA9A-55E330E2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Template-Wood-A4.dotx</Template>
  <TotalTime>1</TotalTime>
  <Pages>1</Pages>
  <Words>168</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creator>THOMPSON, Jackie</dc:creator>
  <cp:lastModifiedBy>Lopez, Nicolas</cp:lastModifiedBy>
  <cp:revision>3</cp:revision>
  <cp:lastPrinted>2025-02-05T13:05:00Z</cp:lastPrinted>
  <dcterms:created xsi:type="dcterms:W3CDTF">2025-04-03T12:31:00Z</dcterms:created>
  <dcterms:modified xsi:type="dcterms:W3CDTF">2025-04-03T13:13:00Z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0x010100C26619290789814AA7392FA64AE2F716</vt:lpwstr>
  </property>
</Properties>
</file>